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95DCA" w14:textId="77777777" w:rsidR="0025370B" w:rsidRDefault="0025370B" w:rsidP="003314A3">
      <w:pPr>
        <w:ind w:firstLine="420"/>
        <w:jc w:val="left"/>
        <w:rPr>
          <w:rFonts w:cs="Arial"/>
        </w:rPr>
      </w:pPr>
      <w:bookmarkStart w:id="0" w:name="_Toc490500604"/>
      <w:bookmarkStart w:id="1" w:name="_Toc490532723"/>
      <w:bookmarkStart w:id="2" w:name="_Toc487817232"/>
      <w:bookmarkStart w:id="3" w:name="_Toc490500616"/>
      <w:bookmarkStart w:id="4" w:name="_Toc490532734"/>
      <w:bookmarkStart w:id="5" w:name="_Toc487817209"/>
    </w:p>
    <w:p w14:paraId="64AFD3EA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4861A76D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6560DE42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503B65C3" w14:textId="77777777" w:rsidR="00C3245E" w:rsidRPr="009B43EC" w:rsidRDefault="00C3245E" w:rsidP="003314A3">
      <w:pPr>
        <w:ind w:firstLine="420"/>
        <w:jc w:val="left"/>
        <w:rPr>
          <w:rFonts w:ascii="微软雅黑" w:hAnsi="微软雅黑"/>
        </w:rPr>
      </w:pPr>
    </w:p>
    <w:p w14:paraId="11BBD73D" w14:textId="77777777" w:rsidR="00DC2ABF" w:rsidRDefault="00DC2ABF" w:rsidP="00AF62D3">
      <w:pPr>
        <w:pStyle w:val="af7"/>
        <w:ind w:firstLine="1040"/>
        <w:jc w:val="both"/>
        <w:rPr>
          <w:rFonts w:ascii="微软雅黑" w:eastAsia="微软雅黑" w:hAnsi="微软雅黑"/>
        </w:rPr>
      </w:pPr>
    </w:p>
    <w:p w14:paraId="6E3CFA20" w14:textId="600A3298" w:rsidR="00C3245E" w:rsidRPr="009B43EC" w:rsidRDefault="00E11911" w:rsidP="00AF62D3">
      <w:pPr>
        <w:pStyle w:val="af7"/>
        <w:ind w:firstLine="104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bookmarkStart w:id="6" w:name="_Toc355625819"/>
      <w:r w:rsidR="00AF62D3">
        <w:rPr>
          <w:rFonts w:ascii="微软雅黑" w:eastAsia="微软雅黑" w:hAnsi="微软雅黑" w:hint="eastAsia"/>
        </w:rPr>
        <w:t>仓单确权设计</w:t>
      </w:r>
      <w:r w:rsidR="005A3F90">
        <w:rPr>
          <w:rFonts w:ascii="微软雅黑" w:eastAsia="微软雅黑" w:hAnsi="微软雅黑" w:hint="eastAsia"/>
        </w:rPr>
        <w:t>方案</w:t>
      </w:r>
      <w:bookmarkEnd w:id="6"/>
    </w:p>
    <w:p w14:paraId="34549BF5" w14:textId="77777777" w:rsidR="00C3245E" w:rsidRPr="009B43EC" w:rsidRDefault="00C3245E" w:rsidP="003314A3">
      <w:pPr>
        <w:ind w:firstLine="420"/>
        <w:jc w:val="left"/>
        <w:rPr>
          <w:rFonts w:ascii="微软雅黑" w:hAnsi="微软雅黑"/>
        </w:rPr>
      </w:pPr>
    </w:p>
    <w:p w14:paraId="2CEFC312" w14:textId="77777777" w:rsidR="00C3245E" w:rsidRDefault="00C3245E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51B64CE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6F6EF75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4A4D0CF5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8F6E85A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33C73E7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41372907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7C2DCFA7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4842FE9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5E2EA308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3E315C3F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6ACBDC6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2BF90316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0AF838A4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6FA1904A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p w14:paraId="2429673D" w14:textId="77777777" w:rsidR="005C5E63" w:rsidRDefault="005C5E63" w:rsidP="00AF62D3">
      <w:pPr>
        <w:autoSpaceDE w:val="0"/>
        <w:autoSpaceDN w:val="0"/>
        <w:spacing w:before="48" w:after="48"/>
        <w:ind w:left="80" w:firstLine="607"/>
        <w:jc w:val="left"/>
        <w:rPr>
          <w:rFonts w:ascii="仿宋_GB2312" w:eastAsia="仿宋_GB2312" w:hAnsi="仿宋_GB2312"/>
          <w:b/>
          <w:sz w:val="28"/>
          <w:lang w:val="zh-C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57"/>
        <w:gridCol w:w="3000"/>
        <w:gridCol w:w="2865"/>
      </w:tblGrid>
      <w:tr w:rsidR="00C3245E" w:rsidRPr="00DF7B8B" w14:paraId="5CE950AC" w14:textId="77777777" w:rsidTr="00D562D1">
        <w:trPr>
          <w:jc w:val="center"/>
        </w:trPr>
        <w:tc>
          <w:tcPr>
            <w:tcW w:w="2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A487A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文档状态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B6ECC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文档编号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867953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</w:tr>
      <w:tr w:rsidR="00C3245E" w:rsidRPr="00DF7B8B" w14:paraId="5E2C03B4" w14:textId="77777777" w:rsidTr="00D562D1">
        <w:trPr>
          <w:jc w:val="center"/>
        </w:trPr>
        <w:tc>
          <w:tcPr>
            <w:tcW w:w="265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C8C96C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Chars="0" w:firstLine="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[</w:t>
            </w:r>
            <w:r w:rsidR="005E1C84" w:rsidRPr="005E1C84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√</w:t>
            </w: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]  Draft</w:t>
            </w:r>
          </w:p>
          <w:p w14:paraId="1AE42681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Chars="0" w:firstLine="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[  ]  Released</w:t>
            </w:r>
          </w:p>
          <w:p w14:paraId="3DA5D67D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Chars="0" w:firstLine="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[</w:t>
            </w:r>
            <w:r>
              <w:rPr>
                <w:rFonts w:ascii="仿宋_GB2312" w:eastAsia="仿宋_GB2312" w:hAnsi="仿宋_GB2312"/>
                <w:color w:val="000000"/>
                <w:sz w:val="28"/>
                <w:lang w:val="zh-CN"/>
              </w:rPr>
              <w:t xml:space="preserve">  </w:t>
            </w: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]  Modifying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225905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编撰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DE5F7" w14:textId="77777777" w:rsidR="00C3245E" w:rsidRPr="00DF7B8B" w:rsidRDefault="000B32EA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郑宏</w:t>
            </w:r>
          </w:p>
        </w:tc>
      </w:tr>
      <w:tr w:rsidR="00C3245E" w:rsidRPr="00DF7B8B" w14:paraId="464EF564" w14:textId="77777777" w:rsidTr="00D562D1">
        <w:trPr>
          <w:jc w:val="center"/>
        </w:trPr>
        <w:tc>
          <w:tcPr>
            <w:tcW w:w="265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96FB76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9CD5D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编撰日期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8270E" w14:textId="77777777" w:rsidR="00C3245E" w:rsidRPr="00DF7B8B" w:rsidRDefault="00AF62D3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2017.5</w:t>
            </w:r>
            <w:r w:rsidR="005D6A43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.</w:t>
            </w: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3</w:t>
            </w:r>
          </w:p>
        </w:tc>
      </w:tr>
      <w:tr w:rsidR="00C3245E" w:rsidRPr="00DF7B8B" w14:paraId="462EF58F" w14:textId="77777777" w:rsidTr="00D562D1">
        <w:trPr>
          <w:jc w:val="center"/>
        </w:trPr>
        <w:tc>
          <w:tcPr>
            <w:tcW w:w="2657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28C4BC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103E1B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保密级别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B7B88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</w:tr>
      <w:tr w:rsidR="00C3245E" w:rsidRPr="00DF7B8B" w14:paraId="051FEDDB" w14:textId="77777777" w:rsidTr="00D562D1">
        <w:trPr>
          <w:jc w:val="center"/>
        </w:trPr>
        <w:tc>
          <w:tcPr>
            <w:tcW w:w="265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F5109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470D5" w14:textId="77777777" w:rsidR="00C3245E" w:rsidRPr="00DF7B8B" w:rsidRDefault="00C3245E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 w:rsidRPr="00DF7B8B"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文档版本</w:t>
            </w:r>
          </w:p>
        </w:tc>
        <w:tc>
          <w:tcPr>
            <w:tcW w:w="2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95573" w14:textId="77777777" w:rsidR="00C3245E" w:rsidRPr="00DF7B8B" w:rsidRDefault="00AF62D3" w:rsidP="003314A3">
            <w:pPr>
              <w:autoSpaceDE w:val="0"/>
              <w:autoSpaceDN w:val="0"/>
              <w:spacing w:before="48" w:after="48"/>
              <w:ind w:firstLine="560"/>
              <w:jc w:val="left"/>
              <w:rPr>
                <w:rFonts w:ascii="仿宋_GB2312" w:eastAsia="仿宋_GB2312" w:hAnsi="仿宋_GB2312"/>
                <w:color w:val="000000"/>
                <w:sz w:val="28"/>
                <w:lang w:val="zh-CN"/>
              </w:rPr>
            </w:pPr>
            <w:r>
              <w:rPr>
                <w:rFonts w:ascii="仿宋_GB2312" w:eastAsia="仿宋_GB2312" w:hAnsi="仿宋_GB2312" w:hint="eastAsia"/>
                <w:color w:val="000000"/>
                <w:sz w:val="28"/>
                <w:lang w:val="zh-CN"/>
              </w:rPr>
              <w:t>V0.0</w:t>
            </w:r>
            <w:r w:rsidR="00DE0C83">
              <w:rPr>
                <w:rFonts w:ascii="仿宋_GB2312" w:eastAsia="仿宋_GB2312" w:hAnsi="仿宋_GB2312"/>
                <w:color w:val="000000"/>
                <w:sz w:val="28"/>
                <w:lang w:val="zh-CN"/>
              </w:rPr>
              <w:t>.1</w:t>
            </w:r>
          </w:p>
        </w:tc>
      </w:tr>
    </w:tbl>
    <w:p w14:paraId="34F48C34" w14:textId="77777777" w:rsidR="00C3245E" w:rsidRDefault="00C3245E" w:rsidP="00AF62D3">
      <w:pPr>
        <w:autoSpaceDE w:val="0"/>
        <w:autoSpaceDN w:val="0"/>
        <w:spacing w:before="48" w:after="48"/>
        <w:ind w:firstLine="953"/>
        <w:jc w:val="left"/>
        <w:rPr>
          <w:rFonts w:ascii="宋体" w:hAnsi="宋体"/>
          <w:b/>
          <w:sz w:val="44"/>
          <w:lang w:val="zh-CN"/>
        </w:rPr>
      </w:pPr>
    </w:p>
    <w:p w14:paraId="24B36FB9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12D1D4F7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16E3C985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3BB6B93A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6BECAB9A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7180225C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5BB32785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02FFFC27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317907AF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0B28A22A" w14:textId="77777777" w:rsidR="00D24858" w:rsidRDefault="00ED65E1" w:rsidP="00AF62D3">
      <w:pPr>
        <w:pStyle w:val="af5"/>
        <w:ind w:firstLine="520"/>
        <w:rPr>
          <w:rFonts w:ascii="Arial" w:cs="Arial"/>
        </w:rPr>
      </w:pPr>
      <w:r>
        <w:t>北京</w:t>
      </w:r>
      <w:r w:rsidR="0061138B">
        <w:rPr>
          <w:rFonts w:hint="eastAsia"/>
        </w:rPr>
        <w:t>链链</w:t>
      </w:r>
      <w:r>
        <w:t>信息技术有限公司</w:t>
      </w:r>
    </w:p>
    <w:p w14:paraId="30E1EAB8" w14:textId="77777777" w:rsidR="0025370B" w:rsidRDefault="0025370B" w:rsidP="00AF62D3">
      <w:pPr>
        <w:pStyle w:val="af5"/>
        <w:ind w:firstLine="520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cs="Arial"/>
        </w:rPr>
        <w:t>版权所有</w:t>
      </w:r>
      <w:r>
        <w:rPr>
          <w:rFonts w:ascii="Arial" w:hAnsi="Arial" w:cs="Arial"/>
        </w:rPr>
        <w:t>,</w:t>
      </w:r>
      <w:r>
        <w:rPr>
          <w:rFonts w:ascii="Arial" w:cs="Arial"/>
        </w:rPr>
        <w:t>翻版必究</w:t>
      </w:r>
      <w:r>
        <w:rPr>
          <w:rFonts w:ascii="Arial" w:hAnsi="Arial" w:cs="Arial"/>
        </w:rPr>
        <w:t>)</w:t>
      </w:r>
    </w:p>
    <w:p w14:paraId="65F656EE" w14:textId="77777777" w:rsidR="0025370B" w:rsidRDefault="0025370B" w:rsidP="003314A3">
      <w:pPr>
        <w:ind w:firstLine="420"/>
        <w:jc w:val="left"/>
        <w:rPr>
          <w:rFonts w:cs="Arial"/>
        </w:rPr>
        <w:sectPr w:rsidR="0025370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14:paraId="3671CA3E" w14:textId="77777777" w:rsidR="00274E7B" w:rsidRDefault="00274E7B" w:rsidP="00AF62D3">
      <w:pPr>
        <w:pStyle w:val="af5"/>
        <w:ind w:firstLine="520"/>
        <w:rPr>
          <w:rFonts w:ascii="Arial" w:hAnsi="Arial" w:cs="Arial"/>
        </w:rPr>
      </w:pPr>
      <w:r>
        <w:rPr>
          <w:rFonts w:ascii="Arial" w:cs="Arial"/>
        </w:rPr>
        <w:t>修改记录</w:t>
      </w:r>
    </w:p>
    <w:p w14:paraId="466887F0" w14:textId="77777777" w:rsidR="00274E7B" w:rsidRDefault="00274E7B" w:rsidP="00AF62D3">
      <w:pPr>
        <w:pStyle w:val="af5"/>
        <w:ind w:firstLine="520"/>
        <w:rPr>
          <w:rFonts w:ascii="Arial" w:hAnsi="Arial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50"/>
        <w:gridCol w:w="4820"/>
        <w:gridCol w:w="1269"/>
        <w:gridCol w:w="1037"/>
      </w:tblGrid>
      <w:tr w:rsidR="00274E7B" w14:paraId="7C387A91" w14:textId="77777777" w:rsidTr="001A42C6">
        <w:trPr>
          <w:trHeight w:val="570"/>
        </w:trPr>
        <w:tc>
          <w:tcPr>
            <w:tcW w:w="534" w:type="dxa"/>
            <w:shd w:val="clear" w:color="auto" w:fill="C0C0C0"/>
            <w:vAlign w:val="center"/>
          </w:tcPr>
          <w:p w14:paraId="3333CCBE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850" w:type="dxa"/>
            <w:shd w:val="clear" w:color="auto" w:fill="C0C0C0"/>
            <w:vAlign w:val="center"/>
          </w:tcPr>
          <w:p w14:paraId="65426498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hAnsi="宋体" w:cs="Arial"/>
              </w:rPr>
              <w:t>版本号</w:t>
            </w:r>
          </w:p>
        </w:tc>
        <w:tc>
          <w:tcPr>
            <w:tcW w:w="4820" w:type="dxa"/>
            <w:shd w:val="clear" w:color="auto" w:fill="C0C0C0"/>
            <w:vAlign w:val="center"/>
          </w:tcPr>
          <w:p w14:paraId="3F1A17AD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hAnsi="宋体" w:cs="Arial"/>
              </w:rPr>
              <w:t>修改内容简介</w:t>
            </w:r>
          </w:p>
        </w:tc>
        <w:tc>
          <w:tcPr>
            <w:tcW w:w="1269" w:type="dxa"/>
            <w:shd w:val="clear" w:color="auto" w:fill="C0C0C0"/>
            <w:vAlign w:val="center"/>
          </w:tcPr>
          <w:p w14:paraId="670B165F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hAnsi="宋体" w:cs="Arial"/>
              </w:rPr>
              <w:t>修改日期</w:t>
            </w:r>
          </w:p>
        </w:tc>
        <w:tc>
          <w:tcPr>
            <w:tcW w:w="1037" w:type="dxa"/>
            <w:shd w:val="clear" w:color="auto" w:fill="C0C0C0"/>
            <w:vAlign w:val="center"/>
          </w:tcPr>
          <w:p w14:paraId="2F662224" w14:textId="77777777" w:rsidR="00274E7B" w:rsidRDefault="00274E7B" w:rsidP="0023429C">
            <w:pPr>
              <w:ind w:firstLineChars="0" w:firstLine="0"/>
              <w:jc w:val="center"/>
              <w:rPr>
                <w:rFonts w:cs="Arial"/>
              </w:rPr>
            </w:pPr>
            <w:r>
              <w:rPr>
                <w:rFonts w:hAnsi="宋体" w:cs="Arial"/>
              </w:rPr>
              <w:t>修改人</w:t>
            </w:r>
          </w:p>
        </w:tc>
      </w:tr>
      <w:tr w:rsidR="00274E7B" w14:paraId="4E7CC002" w14:textId="77777777" w:rsidTr="001A42C6">
        <w:trPr>
          <w:trHeight w:val="352"/>
        </w:trPr>
        <w:tc>
          <w:tcPr>
            <w:tcW w:w="534" w:type="dxa"/>
            <w:vAlign w:val="center"/>
          </w:tcPr>
          <w:p w14:paraId="1DC3156C" w14:textId="77777777" w:rsidR="00274E7B" w:rsidRPr="009D4628" w:rsidRDefault="00274E7B" w:rsidP="0023429C">
            <w:pPr>
              <w:ind w:firstLineChars="0" w:firstLine="0"/>
              <w:jc w:val="left"/>
              <w:rPr>
                <w:rFonts w:ascii="微软雅黑" w:hAnsi="微软雅黑" w:cs="Arial"/>
              </w:rPr>
            </w:pPr>
            <w:r w:rsidRPr="009D4628">
              <w:rPr>
                <w:rFonts w:ascii="微软雅黑" w:hAnsi="微软雅黑" w:cs="Arial"/>
              </w:rPr>
              <w:t>1</w:t>
            </w:r>
          </w:p>
        </w:tc>
        <w:tc>
          <w:tcPr>
            <w:tcW w:w="850" w:type="dxa"/>
            <w:vAlign w:val="center"/>
          </w:tcPr>
          <w:p w14:paraId="601996BE" w14:textId="77777777" w:rsidR="00274E7B" w:rsidRPr="009D4628" w:rsidRDefault="00274E7B" w:rsidP="0023429C">
            <w:pPr>
              <w:ind w:firstLineChars="0" w:firstLine="0"/>
              <w:jc w:val="left"/>
              <w:rPr>
                <w:rFonts w:ascii="微软雅黑" w:hAnsi="微软雅黑" w:cs="Arial"/>
              </w:rPr>
            </w:pPr>
            <w:r>
              <w:rPr>
                <w:rFonts w:ascii="微软雅黑" w:hAnsi="微软雅黑" w:cs="Arial"/>
              </w:rPr>
              <w:t>V0.1</w:t>
            </w:r>
          </w:p>
        </w:tc>
        <w:tc>
          <w:tcPr>
            <w:tcW w:w="4820" w:type="dxa"/>
          </w:tcPr>
          <w:p w14:paraId="50B8CDF1" w14:textId="77777777" w:rsidR="00274E7B" w:rsidRPr="009D4628" w:rsidRDefault="00274E7B" w:rsidP="0023429C">
            <w:pPr>
              <w:ind w:firstLineChars="0" w:firstLine="0"/>
              <w:jc w:val="left"/>
              <w:rPr>
                <w:rFonts w:ascii="微软雅黑" w:hAnsi="微软雅黑" w:cs="Arial"/>
                <w:szCs w:val="21"/>
              </w:rPr>
            </w:pPr>
            <w:r w:rsidRPr="009D4628">
              <w:rPr>
                <w:rFonts w:ascii="微软雅黑" w:hAnsi="微软雅黑" w:cs="Arial" w:hint="eastAsia"/>
                <w:szCs w:val="21"/>
              </w:rPr>
              <w:t>初稿</w:t>
            </w:r>
          </w:p>
        </w:tc>
        <w:tc>
          <w:tcPr>
            <w:tcW w:w="1269" w:type="dxa"/>
            <w:vAlign w:val="center"/>
          </w:tcPr>
          <w:p w14:paraId="5CC16500" w14:textId="77777777" w:rsidR="00274E7B" w:rsidRPr="009D4628" w:rsidRDefault="00AF62D3" w:rsidP="0023429C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18"/>
              </w:rPr>
            </w:pPr>
            <w:r>
              <w:rPr>
                <w:rFonts w:ascii="微软雅黑" w:hAnsi="微软雅黑" w:cs="Arial" w:hint="eastAsia"/>
                <w:color w:val="000000"/>
                <w:szCs w:val="18"/>
              </w:rPr>
              <w:t>20170503</w:t>
            </w:r>
          </w:p>
        </w:tc>
        <w:tc>
          <w:tcPr>
            <w:tcW w:w="1037" w:type="dxa"/>
          </w:tcPr>
          <w:p w14:paraId="024C91A9" w14:textId="77777777" w:rsidR="00274E7B" w:rsidRPr="009D4628" w:rsidRDefault="005400C8" w:rsidP="0023429C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21"/>
              </w:rPr>
            </w:pPr>
            <w:r>
              <w:rPr>
                <w:rFonts w:ascii="微软雅黑" w:hAnsi="微软雅黑" w:cs="Arial" w:hint="eastAsia"/>
                <w:color w:val="000000"/>
                <w:szCs w:val="21"/>
              </w:rPr>
              <w:t>郑宏</w:t>
            </w:r>
          </w:p>
        </w:tc>
      </w:tr>
      <w:tr w:rsidR="00274E7B" w14:paraId="2504A854" w14:textId="77777777" w:rsidTr="001A42C6">
        <w:tc>
          <w:tcPr>
            <w:tcW w:w="534" w:type="dxa"/>
          </w:tcPr>
          <w:p w14:paraId="22DEEEBD" w14:textId="77777777" w:rsidR="00274E7B" w:rsidRPr="000F68A2" w:rsidRDefault="00274E7B" w:rsidP="00E10813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5D798341" w14:textId="77777777" w:rsidR="00274E7B" w:rsidRPr="000F68A2" w:rsidRDefault="00274E7B" w:rsidP="00E10813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19AD301A" w14:textId="77777777" w:rsidR="00274E7B" w:rsidRPr="000F68A2" w:rsidRDefault="00274E7B" w:rsidP="005400C8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21"/>
              </w:rPr>
            </w:pPr>
          </w:p>
        </w:tc>
        <w:tc>
          <w:tcPr>
            <w:tcW w:w="1269" w:type="dxa"/>
          </w:tcPr>
          <w:p w14:paraId="241B26F8" w14:textId="77777777" w:rsidR="00274E7B" w:rsidRPr="000F68A2" w:rsidRDefault="00274E7B" w:rsidP="00E10813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40B2C38C" w14:textId="77777777" w:rsidR="00274E7B" w:rsidRPr="000F68A2" w:rsidRDefault="00274E7B" w:rsidP="00E10813">
            <w:pPr>
              <w:spacing w:line="360" w:lineRule="auto"/>
              <w:ind w:firstLineChars="0" w:firstLine="0"/>
              <w:jc w:val="left"/>
              <w:rPr>
                <w:rFonts w:ascii="微软雅黑" w:hAnsi="微软雅黑" w:cs="Arial"/>
                <w:color w:val="000000"/>
                <w:szCs w:val="21"/>
              </w:rPr>
            </w:pPr>
          </w:p>
        </w:tc>
      </w:tr>
      <w:tr w:rsidR="00274E7B" w14:paraId="4A2275C6" w14:textId="77777777" w:rsidTr="001A42C6">
        <w:tc>
          <w:tcPr>
            <w:tcW w:w="534" w:type="dxa"/>
          </w:tcPr>
          <w:p w14:paraId="3EBA6985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106EE657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098754FA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27D3A53B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7D769AE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4E7B" w14:paraId="5DBEE4C2" w14:textId="77777777" w:rsidTr="001A42C6">
        <w:tc>
          <w:tcPr>
            <w:tcW w:w="534" w:type="dxa"/>
          </w:tcPr>
          <w:p w14:paraId="270D1A8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3CC06319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3BA681AF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7DC9FAFA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48AE31F2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4E7B" w14:paraId="414A08F1" w14:textId="77777777" w:rsidTr="001A42C6">
        <w:tc>
          <w:tcPr>
            <w:tcW w:w="534" w:type="dxa"/>
          </w:tcPr>
          <w:p w14:paraId="7F5ACA21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59094428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53888939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38052F9E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3A00870E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4E7B" w14:paraId="1F68BB2C" w14:textId="77777777" w:rsidTr="001A42C6">
        <w:tc>
          <w:tcPr>
            <w:tcW w:w="534" w:type="dxa"/>
          </w:tcPr>
          <w:p w14:paraId="5045CBC2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20A6B2E3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36296709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6D62A36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7C2480A9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4E7B" w14:paraId="4F7292BD" w14:textId="77777777" w:rsidTr="001A42C6">
        <w:tc>
          <w:tcPr>
            <w:tcW w:w="534" w:type="dxa"/>
          </w:tcPr>
          <w:p w14:paraId="0FE1507E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51D9AC84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26BC2D61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1C25AB85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6C31D984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4E7B" w14:paraId="34179621" w14:textId="77777777" w:rsidTr="001A42C6">
        <w:tc>
          <w:tcPr>
            <w:tcW w:w="534" w:type="dxa"/>
          </w:tcPr>
          <w:p w14:paraId="79744B2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7D74FA79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0BBA015A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79D283E0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1C1A32B2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4E7B" w14:paraId="4408DEA0" w14:textId="77777777" w:rsidTr="001A42C6">
        <w:tc>
          <w:tcPr>
            <w:tcW w:w="534" w:type="dxa"/>
          </w:tcPr>
          <w:p w14:paraId="07E74410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4E2AC5A5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59ED2EBF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7B272D20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28FB195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4E7B" w14:paraId="2EB2C5DF" w14:textId="77777777" w:rsidTr="001A42C6">
        <w:tc>
          <w:tcPr>
            <w:tcW w:w="534" w:type="dxa"/>
          </w:tcPr>
          <w:p w14:paraId="235171C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06877881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162694BA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61246F52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4DCF8F21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  <w:tr w:rsidR="00274E7B" w14:paraId="18A34D40" w14:textId="77777777" w:rsidTr="001A42C6">
        <w:tc>
          <w:tcPr>
            <w:tcW w:w="534" w:type="dxa"/>
          </w:tcPr>
          <w:p w14:paraId="1B5DD089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850" w:type="dxa"/>
          </w:tcPr>
          <w:p w14:paraId="7915C70C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4820" w:type="dxa"/>
          </w:tcPr>
          <w:p w14:paraId="538208C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269" w:type="dxa"/>
          </w:tcPr>
          <w:p w14:paraId="3E987A9D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  <w:tc>
          <w:tcPr>
            <w:tcW w:w="1037" w:type="dxa"/>
          </w:tcPr>
          <w:p w14:paraId="7AA4A037" w14:textId="77777777" w:rsidR="00274E7B" w:rsidRDefault="00274E7B" w:rsidP="0023429C">
            <w:pPr>
              <w:spacing w:line="360" w:lineRule="auto"/>
              <w:ind w:firstLine="420"/>
              <w:jc w:val="center"/>
              <w:rPr>
                <w:rFonts w:cs="Arial"/>
                <w:color w:val="000000"/>
                <w:szCs w:val="18"/>
              </w:rPr>
            </w:pPr>
          </w:p>
        </w:tc>
      </w:tr>
    </w:tbl>
    <w:p w14:paraId="4BD7600C" w14:textId="77777777" w:rsidR="00274E7B" w:rsidRDefault="00274E7B" w:rsidP="00274E7B">
      <w:pPr>
        <w:ind w:firstLine="420"/>
        <w:rPr>
          <w:rFonts w:cs="Arial"/>
        </w:rPr>
      </w:pPr>
    </w:p>
    <w:p w14:paraId="208C975C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4C976695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67474AE0" w14:textId="77777777" w:rsidR="0025370B" w:rsidRDefault="0025370B" w:rsidP="003314A3">
      <w:pPr>
        <w:ind w:firstLine="420"/>
        <w:jc w:val="left"/>
        <w:rPr>
          <w:rFonts w:cs="Arial"/>
        </w:rPr>
      </w:pPr>
    </w:p>
    <w:p w14:paraId="1CE3FEEB" w14:textId="77777777" w:rsidR="00323DBE" w:rsidRDefault="0025370B" w:rsidP="00AF62D3">
      <w:pPr>
        <w:pStyle w:val="af5"/>
        <w:ind w:firstLine="520"/>
        <w:jc w:val="left"/>
        <w:rPr>
          <w:noProof/>
        </w:rPr>
      </w:pPr>
      <w:r>
        <w:rPr>
          <w:rFonts w:ascii="Arial" w:hAnsi="Arial" w:cs="Arial"/>
        </w:rPr>
        <w:br w:type="page"/>
      </w:r>
      <w:r>
        <w:rPr>
          <w:rFonts w:ascii="Arial" w:cs="Arial"/>
        </w:rPr>
        <w:t>目</w:t>
      </w:r>
      <w:r>
        <w:rPr>
          <w:rFonts w:ascii="Arial" w:hAnsi="Arial" w:cs="Arial"/>
        </w:rPr>
        <w:t xml:space="preserve"> </w:t>
      </w:r>
      <w:r>
        <w:rPr>
          <w:rFonts w:ascii="Arial" w:cs="Arial"/>
        </w:rPr>
        <w:t>录</w:t>
      </w: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</w:p>
    <w:p w14:paraId="71B72C46" w14:textId="77777777" w:rsidR="00323DBE" w:rsidRDefault="00323DBE" w:rsidP="00323DBE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 w:rsidRPr="00F17C09">
        <w:rPr>
          <w:rFonts w:ascii="微软雅黑" w:hAnsi="微软雅黑" w:hint="eastAsia"/>
          <w:noProof/>
        </w:rPr>
        <w:t>仓单确权设计方案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2A6E65" w14:textId="77777777" w:rsidR="00323DBE" w:rsidRDefault="00323DBE" w:rsidP="00323DBE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 w:rsidRPr="00F17C09">
        <w:rPr>
          <w:rFonts w:cs="Arial"/>
          <w:noProof/>
        </w:rPr>
        <w:t>1</w:t>
      </w:r>
      <w:r w:rsidRPr="00F17C09">
        <w:rPr>
          <w:rFonts w:hAnsi="宋体" w:cs="Arial" w:hint="eastAsia"/>
          <w:noProof/>
        </w:rPr>
        <w:t xml:space="preserve"> </w:t>
      </w:r>
      <w:r w:rsidRPr="00F17C09">
        <w:rPr>
          <w:rFonts w:hAnsi="宋体" w:cs="Arial" w:hint="eastAsia"/>
          <w:noProof/>
        </w:rPr>
        <w:t>方案概述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5D9E0FF" w14:textId="77777777" w:rsidR="00323DBE" w:rsidRDefault="00323DBE" w:rsidP="00323DBE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整体架构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997B57" w14:textId="77777777" w:rsidR="00323DBE" w:rsidRDefault="00323DBE" w:rsidP="00323DBE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服务及合约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1D973D" w14:textId="77777777" w:rsidR="00323DBE" w:rsidRDefault="00323DBE" w:rsidP="00323DBE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网关服务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B3FE8CF" w14:textId="77777777" w:rsidR="00323DBE" w:rsidRDefault="00323DBE" w:rsidP="00323DBE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订阅智能合约服务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DD32B63" w14:textId="77777777" w:rsidR="00323DBE" w:rsidRDefault="00323DBE" w:rsidP="00323DBE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订阅智能合约服务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3434CE" w14:textId="77777777" w:rsidR="00323DBE" w:rsidRDefault="00323DBE" w:rsidP="00323DBE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智能合约通知服务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DA9362" w14:textId="77777777" w:rsidR="00323DBE" w:rsidRDefault="00323DBE" w:rsidP="00323DBE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3.1.4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智能合约状态服务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54FA8E" w14:textId="77777777" w:rsidR="00323DBE" w:rsidRDefault="00323DBE" w:rsidP="00323DBE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智能合约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1CFF6A" w14:textId="77777777" w:rsidR="00323DBE" w:rsidRDefault="00323DBE" w:rsidP="00323DBE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仓单确权</w:t>
      </w:r>
      <w:r>
        <w:rPr>
          <w:noProof/>
        </w:rPr>
        <w:t>-</w:t>
      </w:r>
      <w:r>
        <w:rPr>
          <w:rFonts w:hint="eastAsia"/>
          <w:noProof/>
        </w:rPr>
        <w:t>合约初始化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7F5995" w14:textId="77777777" w:rsidR="00323DBE" w:rsidRDefault="00323DBE" w:rsidP="00323DBE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仓单确权</w:t>
      </w:r>
      <w:r>
        <w:rPr>
          <w:noProof/>
        </w:rPr>
        <w:t>-</w:t>
      </w:r>
      <w:r>
        <w:rPr>
          <w:rFonts w:hint="eastAsia"/>
          <w:noProof/>
        </w:rPr>
        <w:t>合约调用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9C54F7" w14:textId="77777777" w:rsidR="00323DBE" w:rsidRDefault="00323DBE" w:rsidP="00323DBE">
      <w:pPr>
        <w:pStyle w:val="3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 w:val="24"/>
        </w:rPr>
      </w:pPr>
      <w:r>
        <w:rPr>
          <w:noProof/>
        </w:rPr>
        <w:t>3.2.3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仓单确权</w:t>
      </w:r>
      <w:r>
        <w:rPr>
          <w:noProof/>
        </w:rPr>
        <w:t>-</w:t>
      </w:r>
      <w:r>
        <w:rPr>
          <w:rFonts w:hint="eastAsia"/>
          <w:noProof/>
        </w:rPr>
        <w:t>合约查询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_Toc355625831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C5B71C" w14:textId="77777777" w:rsidR="0025370B" w:rsidRDefault="0025370B" w:rsidP="003314A3">
      <w:pPr>
        <w:ind w:firstLine="420"/>
        <w:jc w:val="left"/>
        <w:rPr>
          <w:rFonts w:cs="Arial"/>
        </w:rPr>
        <w:sectPr w:rsidR="0025370B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cs="Arial"/>
        </w:rPr>
        <w:fldChar w:fldCharType="end"/>
      </w:r>
    </w:p>
    <w:p w14:paraId="7A0E7FBD" w14:textId="77777777" w:rsidR="0025370B" w:rsidRDefault="00681D2F" w:rsidP="003314A3">
      <w:pPr>
        <w:pStyle w:val="1"/>
        <w:rPr>
          <w:rFonts w:cs="Arial"/>
        </w:rPr>
      </w:pPr>
      <w:bookmarkStart w:id="7" w:name="_Toc355625820"/>
      <w:r>
        <w:rPr>
          <w:rFonts w:hAnsi="宋体" w:cs="Arial" w:hint="eastAsia"/>
        </w:rPr>
        <w:t>方案</w:t>
      </w:r>
      <w:r w:rsidR="00B74423">
        <w:rPr>
          <w:rFonts w:hAnsi="宋体" w:cs="Arial" w:hint="eastAsia"/>
        </w:rPr>
        <w:t>概述</w:t>
      </w:r>
      <w:bookmarkEnd w:id="7"/>
    </w:p>
    <w:p w14:paraId="19477C4F" w14:textId="4A8D1C67" w:rsidR="004C46B3" w:rsidRDefault="00681D2F" w:rsidP="00561651">
      <w:pPr>
        <w:pStyle w:val="a0"/>
        <w:ind w:firstLine="480"/>
        <w:rPr>
          <w:rFonts w:ascii="Times" w:hAnsi="Times" w:cs="Times New Roman"/>
          <w:sz w:val="24"/>
          <w:szCs w:val="24"/>
        </w:rPr>
      </w:pPr>
      <w:r w:rsidRPr="00561651">
        <w:rPr>
          <w:rFonts w:ascii="Times" w:hAnsi="Times" w:cs="Times New Roman" w:hint="eastAsia"/>
          <w:sz w:val="24"/>
          <w:szCs w:val="24"/>
        </w:rPr>
        <w:t>方案</w:t>
      </w:r>
      <w:r w:rsidR="00880B8E">
        <w:rPr>
          <w:rFonts w:ascii="Times" w:hAnsi="Times" w:cs="Times New Roman" w:hint="eastAsia"/>
          <w:sz w:val="24"/>
          <w:szCs w:val="24"/>
        </w:rPr>
        <w:t>旨在以</w:t>
      </w:r>
      <w:r w:rsidRPr="00561651">
        <w:rPr>
          <w:rFonts w:ascii="Times" w:hAnsi="Times" w:cs="Times New Roman"/>
          <w:sz w:val="24"/>
          <w:szCs w:val="24"/>
        </w:rPr>
        <w:t>仓单交易为实际应</w:t>
      </w:r>
      <w:r w:rsidRPr="00561651">
        <w:rPr>
          <w:rFonts w:ascii="Times" w:hAnsi="Times" w:cs="Times New Roman" w:hint="eastAsia"/>
          <w:sz w:val="24"/>
          <w:szCs w:val="24"/>
        </w:rPr>
        <w:t>用</w:t>
      </w:r>
      <w:r w:rsidRPr="00561651">
        <w:rPr>
          <w:rFonts w:ascii="Times" w:hAnsi="Times" w:cs="Times New Roman"/>
          <w:sz w:val="24"/>
          <w:szCs w:val="24"/>
        </w:rPr>
        <w:t>背景，通过将仓单构造为</w:t>
      </w:r>
      <w:r w:rsidRPr="00561651">
        <w:rPr>
          <w:rFonts w:ascii="Times" w:hAnsi="Times" w:cs="Times New Roman" w:hint="eastAsia"/>
          <w:sz w:val="24"/>
          <w:szCs w:val="24"/>
        </w:rPr>
        <w:t>一</w:t>
      </w:r>
      <w:r w:rsidRPr="00561651">
        <w:rPr>
          <w:rFonts w:ascii="Times" w:hAnsi="Times" w:cs="Times New Roman"/>
          <w:sz w:val="24"/>
          <w:szCs w:val="24"/>
        </w:rPr>
        <w:t>种可变权利证券</w:t>
      </w:r>
      <w:r w:rsidRPr="00561651">
        <w:rPr>
          <w:rFonts w:ascii="Times" w:hAnsi="Times" w:cs="Times New Roman"/>
          <w:sz w:val="24"/>
          <w:szCs w:val="24"/>
        </w:rPr>
        <w:t xml:space="preserve"> (VIS)</w:t>
      </w:r>
      <w:r w:rsidRPr="00561651">
        <w:rPr>
          <w:rFonts w:ascii="Times" w:hAnsi="Times" w:cs="Times New Roman"/>
          <w:sz w:val="24"/>
          <w:szCs w:val="24"/>
        </w:rPr>
        <w:t>，</w:t>
      </w:r>
      <w:r w:rsidRPr="00561651">
        <w:rPr>
          <w:rFonts w:ascii="Times" w:hAnsi="Times" w:cs="Times New Roman" w:hint="eastAsia"/>
          <w:sz w:val="24"/>
          <w:szCs w:val="24"/>
        </w:rPr>
        <w:t>建立一</w:t>
      </w:r>
      <w:r w:rsidRPr="00561651">
        <w:rPr>
          <w:rFonts w:ascii="Times" w:hAnsi="Times" w:cs="Times New Roman"/>
          <w:sz w:val="24"/>
          <w:szCs w:val="24"/>
        </w:rPr>
        <w:t>个理论模型来对其可变权利</w:t>
      </w:r>
      <w:r w:rsidRPr="00561651">
        <w:rPr>
          <w:rFonts w:ascii="Times" w:hAnsi="Times" w:cs="Times New Roman" w:hint="eastAsia"/>
          <w:sz w:val="24"/>
          <w:szCs w:val="24"/>
        </w:rPr>
        <w:t>进行</w:t>
      </w:r>
      <w:r w:rsidRPr="00561651">
        <w:rPr>
          <w:rFonts w:ascii="Times" w:hAnsi="Times" w:cs="Times New Roman"/>
          <w:sz w:val="24"/>
          <w:szCs w:val="24"/>
        </w:rPr>
        <w:t>确权，从</w:t>
      </w:r>
      <w:r w:rsidRPr="00561651">
        <w:rPr>
          <w:rFonts w:ascii="Times" w:hAnsi="Times" w:cs="Times New Roman" w:hint="eastAsia"/>
          <w:sz w:val="24"/>
          <w:szCs w:val="24"/>
        </w:rPr>
        <w:t>而</w:t>
      </w:r>
      <w:r w:rsidRPr="00561651">
        <w:rPr>
          <w:rFonts w:ascii="Times" w:hAnsi="Times" w:cs="Times New Roman"/>
          <w:sz w:val="24"/>
          <w:szCs w:val="24"/>
        </w:rPr>
        <w:t>实现交易各</w:t>
      </w:r>
      <w:r w:rsidRPr="00561651">
        <w:rPr>
          <w:rFonts w:ascii="Times" w:hAnsi="Times" w:cs="Times New Roman" w:hint="eastAsia"/>
          <w:sz w:val="24"/>
          <w:szCs w:val="24"/>
        </w:rPr>
        <w:t>方</w:t>
      </w:r>
      <w:r w:rsidRPr="00561651">
        <w:rPr>
          <w:rFonts w:ascii="Times" w:hAnsi="Times" w:cs="Times New Roman"/>
          <w:sz w:val="24"/>
          <w:szCs w:val="24"/>
        </w:rPr>
        <w:t>对其交易的仓单的权利形态、状态都有明确、</w:t>
      </w:r>
      <w:r w:rsidRPr="00561651">
        <w:rPr>
          <w:rFonts w:ascii="Times" w:hAnsi="Times" w:cs="Times New Roman" w:hint="eastAsia"/>
          <w:sz w:val="24"/>
          <w:szCs w:val="24"/>
        </w:rPr>
        <w:t>一</w:t>
      </w:r>
      <w:r w:rsidRPr="00561651">
        <w:rPr>
          <w:rFonts w:ascii="Times" w:hAnsi="Times" w:cs="Times New Roman"/>
          <w:sz w:val="24"/>
          <w:szCs w:val="24"/>
        </w:rPr>
        <w:t>致的共识，从</w:t>
      </w:r>
      <w:r w:rsidRPr="00561651">
        <w:rPr>
          <w:rFonts w:ascii="Times" w:hAnsi="Times" w:cs="Times New Roman" w:hint="eastAsia"/>
          <w:sz w:val="24"/>
          <w:szCs w:val="24"/>
        </w:rPr>
        <w:t>而</w:t>
      </w:r>
      <w:r w:rsidRPr="00561651">
        <w:rPr>
          <w:rFonts w:ascii="Times" w:hAnsi="Times" w:cs="Times New Roman"/>
          <w:sz w:val="24"/>
          <w:szCs w:val="24"/>
        </w:rPr>
        <w:t>能够合理定价，消除歧义、减</w:t>
      </w:r>
      <w:r w:rsidRPr="00561651">
        <w:rPr>
          <w:rFonts w:ascii="Times" w:hAnsi="Times" w:cs="Times New Roman" w:hint="eastAsia"/>
          <w:sz w:val="24"/>
          <w:szCs w:val="24"/>
        </w:rPr>
        <w:t>小</w:t>
      </w:r>
      <w:r w:rsidRPr="00561651">
        <w:rPr>
          <w:rFonts w:ascii="Times" w:hAnsi="Times" w:cs="Times New Roman"/>
          <w:sz w:val="24"/>
          <w:szCs w:val="24"/>
        </w:rPr>
        <w:t>交易成本。</w:t>
      </w:r>
      <w:r w:rsidRPr="00561651">
        <w:rPr>
          <w:rFonts w:ascii="Times" w:hAnsi="Times" w:cs="Times New Roman"/>
          <w:sz w:val="24"/>
          <w:szCs w:val="24"/>
        </w:rPr>
        <w:t xml:space="preserve"> </w:t>
      </w:r>
    </w:p>
    <w:p w14:paraId="1952B127" w14:textId="77777777" w:rsidR="00E82C70" w:rsidRPr="00561651" w:rsidRDefault="00E82C70" w:rsidP="00561651">
      <w:pPr>
        <w:pStyle w:val="a0"/>
        <w:ind w:firstLine="480"/>
        <w:rPr>
          <w:rFonts w:ascii="Times" w:hAnsi="Times" w:cs="Times New Roman"/>
          <w:sz w:val="24"/>
          <w:szCs w:val="24"/>
        </w:rPr>
      </w:pPr>
    </w:p>
    <w:p w14:paraId="6678A5E8" w14:textId="78888AFD" w:rsidR="000836A4" w:rsidRDefault="005D7F41" w:rsidP="005B45F4">
      <w:pPr>
        <w:pStyle w:val="1"/>
      </w:pPr>
      <w:bookmarkStart w:id="8" w:name="_Toc355625821"/>
      <w:r>
        <w:rPr>
          <w:rFonts w:hint="eastAsia"/>
        </w:rPr>
        <w:t>整体</w:t>
      </w:r>
      <w:r w:rsidR="00745B63">
        <w:rPr>
          <w:rFonts w:hint="eastAsia"/>
        </w:rPr>
        <w:t>架构</w:t>
      </w:r>
      <w:bookmarkEnd w:id="8"/>
    </w:p>
    <w:p w14:paraId="6EA0F5D1" w14:textId="77777777" w:rsidR="005D7F41" w:rsidRPr="005D7F41" w:rsidRDefault="005D7F41" w:rsidP="005D7F41">
      <w:pPr>
        <w:pStyle w:val="a0"/>
        <w:ind w:firstLine="420"/>
      </w:pPr>
    </w:p>
    <w:p w14:paraId="4DFE0173" w14:textId="51B3D9EA" w:rsidR="005D7F41" w:rsidRDefault="005D7F41" w:rsidP="005D7F41">
      <w:pPr>
        <w:pStyle w:val="a0"/>
        <w:ind w:firstLine="420"/>
      </w:pPr>
      <w:r>
        <w:rPr>
          <w:rFonts w:hint="eastAsia"/>
          <w:noProof/>
        </w:rPr>
        <w:drawing>
          <wp:inline distT="0" distB="0" distL="0" distR="0" wp14:anchorId="7BBBC324" wp14:editId="4BB80B93">
            <wp:extent cx="5759450" cy="4188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71718F-C936-4DFE-9D23-1B84BA4F70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790" w14:textId="4B20B265" w:rsidR="005D7F41" w:rsidRPr="005D7F41" w:rsidRDefault="005D7F41" w:rsidP="005D7F41">
      <w:pPr>
        <w:pStyle w:val="a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图1</w:t>
      </w:r>
      <w:r w:rsidRPr="005D7F41">
        <w:rPr>
          <w:rFonts w:hint="eastAsia"/>
          <w:sz w:val="24"/>
          <w:szCs w:val="24"/>
        </w:rPr>
        <w:t>业务流程</w:t>
      </w:r>
    </w:p>
    <w:p w14:paraId="33B78C3F" w14:textId="7672815C" w:rsidR="000836A4" w:rsidRDefault="000D493D" w:rsidP="005D7F41">
      <w:pPr>
        <w:ind w:firstLine="420"/>
      </w:pPr>
      <w:r>
        <w:rPr>
          <w:rFonts w:hint="eastAsia"/>
          <w:noProof/>
        </w:rPr>
        <w:drawing>
          <wp:inline distT="0" distB="0" distL="0" distR="0" wp14:anchorId="21D9AB32" wp14:editId="28A99918">
            <wp:extent cx="5759450" cy="273304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2687D8-6894-4D5B-B6CA-3213C55CBF1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A704A" w14:textId="77777777" w:rsidR="00362F4D" w:rsidRDefault="00362F4D" w:rsidP="005D7F41">
      <w:pPr>
        <w:ind w:firstLine="480"/>
        <w:rPr>
          <w:sz w:val="24"/>
        </w:rPr>
      </w:pPr>
    </w:p>
    <w:p w14:paraId="2321375C" w14:textId="1CB30A4E" w:rsidR="00E82C70" w:rsidRDefault="005D7F41" w:rsidP="005D7F41">
      <w:pPr>
        <w:ind w:firstLine="480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</w:t>
      </w:r>
      <w:r w:rsidRPr="005D7F41">
        <w:rPr>
          <w:rFonts w:hint="eastAsia"/>
          <w:sz w:val="24"/>
        </w:rPr>
        <w:t>技术架构</w:t>
      </w:r>
    </w:p>
    <w:p w14:paraId="6091C17B" w14:textId="77777777" w:rsidR="00324097" w:rsidRPr="005D7F41" w:rsidRDefault="00324097" w:rsidP="005D7F41">
      <w:pPr>
        <w:ind w:firstLine="480"/>
        <w:rPr>
          <w:sz w:val="24"/>
        </w:rPr>
      </w:pPr>
    </w:p>
    <w:p w14:paraId="238C1D10" w14:textId="77777777" w:rsidR="0025370B" w:rsidRDefault="0072704E" w:rsidP="003314A3">
      <w:pPr>
        <w:pStyle w:val="1"/>
      </w:pPr>
      <w:bookmarkStart w:id="9" w:name="_Toc355625822"/>
      <w:r>
        <w:rPr>
          <w:rFonts w:hint="eastAsia"/>
        </w:rPr>
        <w:t>服务及合约</w:t>
      </w:r>
      <w:bookmarkEnd w:id="9"/>
    </w:p>
    <w:p w14:paraId="2C80EF2D" w14:textId="77777777" w:rsidR="00561651" w:rsidRPr="002B39AC" w:rsidRDefault="00561651" w:rsidP="00056F9D">
      <w:pPr>
        <w:pStyle w:val="a0"/>
        <w:ind w:firstLineChars="175" w:firstLine="420"/>
        <w:rPr>
          <w:sz w:val="24"/>
          <w:szCs w:val="24"/>
        </w:rPr>
      </w:pPr>
      <w:r w:rsidRPr="002B39AC">
        <w:rPr>
          <w:rFonts w:hint="eastAsia"/>
          <w:sz w:val="24"/>
          <w:szCs w:val="24"/>
        </w:rPr>
        <w:t>仓单确权方案整体上分为两部分，网关服务与智能合约。</w:t>
      </w:r>
    </w:p>
    <w:p w14:paraId="160C2212" w14:textId="69646D35" w:rsidR="00561651" w:rsidRPr="002B39AC" w:rsidRDefault="00561651" w:rsidP="00056F9D">
      <w:pPr>
        <w:pStyle w:val="a0"/>
        <w:ind w:firstLineChars="175" w:firstLine="420"/>
        <w:rPr>
          <w:sz w:val="24"/>
          <w:szCs w:val="24"/>
        </w:rPr>
      </w:pPr>
      <w:r w:rsidRPr="002B39AC">
        <w:rPr>
          <w:rFonts w:hint="eastAsia"/>
          <w:sz w:val="24"/>
          <w:szCs w:val="24"/>
        </w:rPr>
        <w:t>网关服务作用是链接外围系统如仓单ERP与区块链，进行协议与报文格式的转换，收集外部数据证据链。</w:t>
      </w:r>
    </w:p>
    <w:p w14:paraId="1C74EF7D" w14:textId="4123B78E" w:rsidR="00F1290B" w:rsidRPr="00C56686" w:rsidRDefault="00C15E49" w:rsidP="00056F9D">
      <w:pPr>
        <w:pStyle w:val="a0"/>
        <w:ind w:firstLineChars="175" w:firstLine="420"/>
        <w:rPr>
          <w:sz w:val="24"/>
          <w:szCs w:val="24"/>
        </w:rPr>
      </w:pPr>
      <w:r w:rsidRPr="002B39AC">
        <w:rPr>
          <w:rFonts w:hint="eastAsia"/>
          <w:sz w:val="24"/>
          <w:szCs w:val="24"/>
        </w:rPr>
        <w:t>智能合约作用是仓单确权核心算法实现，包括仓单的设立、</w:t>
      </w:r>
      <w:r w:rsidR="0039532F" w:rsidRPr="002B39AC">
        <w:rPr>
          <w:rFonts w:hint="eastAsia"/>
          <w:sz w:val="24"/>
          <w:szCs w:val="24"/>
        </w:rPr>
        <w:t>转让、质押</w:t>
      </w:r>
      <w:r w:rsidRPr="002B39AC">
        <w:rPr>
          <w:rFonts w:hint="eastAsia"/>
          <w:sz w:val="24"/>
          <w:szCs w:val="24"/>
        </w:rPr>
        <w:t>，权利路径的</w:t>
      </w:r>
      <w:r w:rsidR="0039532F" w:rsidRPr="002B39AC">
        <w:rPr>
          <w:rFonts w:hint="eastAsia"/>
          <w:sz w:val="24"/>
          <w:szCs w:val="24"/>
        </w:rPr>
        <w:t>一致共识等</w:t>
      </w:r>
    </w:p>
    <w:p w14:paraId="5143AFED" w14:textId="758B8B8E" w:rsidR="00685BA1" w:rsidRDefault="00266185" w:rsidP="004D2315">
      <w:pPr>
        <w:pStyle w:val="2"/>
        <w:ind w:left="210" w:right="210"/>
      </w:pPr>
      <w:bookmarkStart w:id="10" w:name="_Toc355625823"/>
      <w:r>
        <w:rPr>
          <w:rFonts w:hint="eastAsia"/>
        </w:rPr>
        <w:t>网关</w:t>
      </w:r>
      <w:r w:rsidR="0072704E">
        <w:rPr>
          <w:rFonts w:hint="eastAsia"/>
        </w:rPr>
        <w:t>服务</w:t>
      </w:r>
      <w:bookmarkEnd w:id="10"/>
    </w:p>
    <w:p w14:paraId="2CC0EB05" w14:textId="77777777" w:rsidR="0072704E" w:rsidRDefault="0072704E" w:rsidP="0072704E">
      <w:pPr>
        <w:pStyle w:val="3"/>
        <w:tabs>
          <w:tab w:val="left" w:pos="709"/>
        </w:tabs>
        <w:ind w:leftChars="202" w:left="424"/>
      </w:pPr>
      <w:bookmarkStart w:id="11" w:name="_Toc355625824"/>
      <w:r>
        <w:rPr>
          <w:rFonts w:hint="eastAsia"/>
        </w:rPr>
        <w:t>订阅智能合约服务</w:t>
      </w:r>
      <w:bookmarkEnd w:id="11"/>
    </w:p>
    <w:p w14:paraId="01B37955" w14:textId="27B0F1E3" w:rsidR="00FB00F1" w:rsidRPr="000106A3" w:rsidRDefault="009C5E3D" w:rsidP="000106A3">
      <w:pPr>
        <w:pStyle w:val="a0"/>
        <w:ind w:firstLine="480"/>
        <w:rPr>
          <w:sz w:val="24"/>
          <w:szCs w:val="24"/>
        </w:rPr>
      </w:pPr>
      <w:r w:rsidRPr="000106A3">
        <w:rPr>
          <w:rFonts w:hint="eastAsia"/>
          <w:sz w:val="24"/>
          <w:szCs w:val="24"/>
        </w:rPr>
        <w:t>应用系统如仓储企业ERP通过网关接入区块链平台，需首先进行服务注册，从而确定系统授权接入平台、需要平台提供何种服务等</w:t>
      </w:r>
    </w:p>
    <w:p w14:paraId="4C2B3AC2" w14:textId="77777777" w:rsidR="00CC3DE2" w:rsidRDefault="00CC3DE2" w:rsidP="008A17A9">
      <w:pPr>
        <w:pStyle w:val="a0"/>
        <w:ind w:firstLine="420"/>
      </w:pPr>
    </w:p>
    <w:p w14:paraId="67952F27" w14:textId="77777777" w:rsidR="0013368C" w:rsidRDefault="0013368C" w:rsidP="008A17A9">
      <w:pPr>
        <w:pStyle w:val="a0"/>
        <w:ind w:firstLine="420"/>
      </w:pPr>
    </w:p>
    <w:p w14:paraId="4370B045" w14:textId="77777777" w:rsidR="00AF6C76" w:rsidRDefault="00AF6C76" w:rsidP="00AF6C76">
      <w:pPr>
        <w:ind w:firstLine="420"/>
      </w:pPr>
      <w:r>
        <w:rPr>
          <w:rFonts w:hint="eastAsia"/>
        </w:rPr>
        <w:t>GET  URL :</w:t>
      </w:r>
    </w:p>
    <w:p w14:paraId="55272A58" w14:textId="77777777" w:rsidR="00AF6C76" w:rsidRDefault="00B567DA" w:rsidP="008B40EC">
      <w:pPr>
        <w:ind w:firstLine="420"/>
        <w:rPr>
          <w:rFonts w:ascii="微软雅黑" w:hAnsi="微软雅黑" w:cs="Arial"/>
          <w:kern w:val="0"/>
          <w:szCs w:val="18"/>
        </w:rPr>
      </w:pPr>
      <w:hyperlink r:id="rId17" w:history="1">
        <w:r w:rsidR="00AF6C76" w:rsidRPr="00766B26">
          <w:rPr>
            <w:rStyle w:val="a6"/>
            <w:rFonts w:ascii="微软雅黑" w:hAnsi="微软雅黑" w:cs="Arial"/>
            <w:kern w:val="0"/>
            <w:szCs w:val="18"/>
          </w:rPr>
          <w:t>http://211.159.175.75/subscribe?ccId=d6b62177eb2241a550a07d538ca4787d49e47cd81b34170c605eff9fdb5b750b</w:t>
        </w:r>
      </w:hyperlink>
    </w:p>
    <w:p w14:paraId="5A9065A8" w14:textId="77777777" w:rsidR="008B40EC" w:rsidRPr="00AF6C76" w:rsidRDefault="008B40EC" w:rsidP="008B40EC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输入：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AF6C76" w14:paraId="7DA2F4E4" w14:textId="77777777" w:rsidTr="00AF6C76">
        <w:tc>
          <w:tcPr>
            <w:tcW w:w="1697" w:type="dxa"/>
            <w:shd w:val="clear" w:color="auto" w:fill="auto"/>
          </w:tcPr>
          <w:p w14:paraId="7098C940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306D99AE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77AD84BF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56CA79BD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30AD264C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F6C76" w14:paraId="41993972" w14:textId="77777777" w:rsidTr="00AF6C76">
        <w:tc>
          <w:tcPr>
            <w:tcW w:w="1697" w:type="dxa"/>
            <w:shd w:val="clear" w:color="auto" w:fill="auto"/>
          </w:tcPr>
          <w:p w14:paraId="6F99D360" w14:textId="77777777" w:rsidR="00AF6C76" w:rsidRDefault="00AF6C76" w:rsidP="00AF6C76">
            <w:pPr>
              <w:pStyle w:val="a0"/>
              <w:ind w:firstLineChars="0" w:firstLine="0"/>
            </w:pPr>
            <w:r>
              <w:t>ccid</w:t>
            </w:r>
          </w:p>
        </w:tc>
        <w:tc>
          <w:tcPr>
            <w:tcW w:w="1514" w:type="dxa"/>
            <w:shd w:val="clear" w:color="auto" w:fill="auto"/>
          </w:tcPr>
          <w:p w14:paraId="7B4EF026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智能合约ID</w:t>
            </w:r>
          </w:p>
        </w:tc>
        <w:tc>
          <w:tcPr>
            <w:tcW w:w="1609" w:type="dxa"/>
            <w:shd w:val="clear" w:color="auto" w:fill="auto"/>
          </w:tcPr>
          <w:p w14:paraId="1E5FDFC3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5F17FC5A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3638F199" w14:textId="77777777" w:rsidR="00AF6C76" w:rsidRDefault="00AF6C76" w:rsidP="00AF6C76">
            <w:pPr>
              <w:pStyle w:val="a0"/>
              <w:ind w:firstLineChars="0" w:firstLine="0"/>
            </w:pPr>
          </w:p>
        </w:tc>
      </w:tr>
      <w:tr w:rsidR="00AF6C76" w14:paraId="7F51CF56" w14:textId="77777777" w:rsidTr="00AF6C76">
        <w:tc>
          <w:tcPr>
            <w:tcW w:w="1697" w:type="dxa"/>
            <w:shd w:val="clear" w:color="auto" w:fill="auto"/>
          </w:tcPr>
          <w:p w14:paraId="2E3DB377" w14:textId="77777777" w:rsidR="00AF6C76" w:rsidRDefault="008B40EC" w:rsidP="00AF6C76">
            <w:pPr>
              <w:pStyle w:val="a0"/>
              <w:ind w:firstLineChars="0" w:firstLine="0"/>
            </w:pPr>
            <w:r>
              <w:t>userid</w:t>
            </w:r>
          </w:p>
        </w:tc>
        <w:tc>
          <w:tcPr>
            <w:tcW w:w="1514" w:type="dxa"/>
            <w:shd w:val="clear" w:color="auto" w:fill="auto"/>
          </w:tcPr>
          <w:p w14:paraId="101AA909" w14:textId="77777777" w:rsidR="00AF6C76" w:rsidRDefault="008B40EC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09" w:type="dxa"/>
            <w:shd w:val="clear" w:color="auto" w:fill="auto"/>
          </w:tcPr>
          <w:p w14:paraId="69D378B6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70CAD207" w14:textId="77777777" w:rsidR="00AF6C76" w:rsidRDefault="00AF6C76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2FE856AC" w14:textId="77777777" w:rsidR="00AF6C76" w:rsidRDefault="00AF6C76" w:rsidP="00AF6C76">
            <w:pPr>
              <w:pStyle w:val="a0"/>
              <w:ind w:firstLineChars="0" w:firstLine="0"/>
            </w:pPr>
          </w:p>
        </w:tc>
      </w:tr>
      <w:tr w:rsidR="008B40EC" w14:paraId="48D9AC59" w14:textId="77777777" w:rsidTr="00AF6C76">
        <w:tc>
          <w:tcPr>
            <w:tcW w:w="1697" w:type="dxa"/>
            <w:shd w:val="clear" w:color="auto" w:fill="auto"/>
          </w:tcPr>
          <w:p w14:paraId="008C01B2" w14:textId="77777777" w:rsidR="008B40EC" w:rsidRDefault="008B40EC" w:rsidP="00AF6C76">
            <w:pPr>
              <w:pStyle w:val="a0"/>
              <w:ind w:firstLineChars="0" w:firstLine="0"/>
            </w:pPr>
            <w:r>
              <w:t>passwd</w:t>
            </w:r>
          </w:p>
        </w:tc>
        <w:tc>
          <w:tcPr>
            <w:tcW w:w="1514" w:type="dxa"/>
            <w:shd w:val="clear" w:color="auto" w:fill="auto"/>
          </w:tcPr>
          <w:p w14:paraId="1629A910" w14:textId="77777777" w:rsidR="008B40EC" w:rsidRDefault="008B40EC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609" w:type="dxa"/>
            <w:shd w:val="clear" w:color="auto" w:fill="auto"/>
          </w:tcPr>
          <w:p w14:paraId="57478269" w14:textId="77777777" w:rsidR="008B40EC" w:rsidRDefault="008B40EC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6D62D2F1" w14:textId="77777777" w:rsidR="008B40EC" w:rsidRDefault="008B40EC" w:rsidP="00AF6C76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03435327" w14:textId="77777777" w:rsidR="008B40EC" w:rsidRPr="00D23DFA" w:rsidRDefault="008B40EC" w:rsidP="00AF6C76">
            <w:pPr>
              <w:pStyle w:val="a0"/>
              <w:ind w:firstLineChars="0" w:firstLine="0"/>
            </w:pPr>
          </w:p>
        </w:tc>
      </w:tr>
    </w:tbl>
    <w:p w14:paraId="61B5C07A" w14:textId="77777777" w:rsidR="008B40EC" w:rsidRPr="00AF6C76" w:rsidRDefault="008B40EC" w:rsidP="008B40EC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输出：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8B40EC" w14:paraId="72EA3EAD" w14:textId="77777777" w:rsidTr="006574B8">
        <w:tc>
          <w:tcPr>
            <w:tcW w:w="1697" w:type="dxa"/>
            <w:shd w:val="clear" w:color="auto" w:fill="auto"/>
          </w:tcPr>
          <w:p w14:paraId="14A5F99D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3E65C816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61B9DBD7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3233BDDE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0607C3AC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B40EC" w14:paraId="1BC55952" w14:textId="77777777" w:rsidTr="006574B8">
        <w:tc>
          <w:tcPr>
            <w:tcW w:w="1697" w:type="dxa"/>
            <w:shd w:val="clear" w:color="auto" w:fill="auto"/>
          </w:tcPr>
          <w:p w14:paraId="1F735E99" w14:textId="77777777" w:rsidR="008B40EC" w:rsidRDefault="008B40EC" w:rsidP="006574B8">
            <w:pPr>
              <w:pStyle w:val="a0"/>
              <w:ind w:firstLineChars="0" w:firstLine="0"/>
            </w:pPr>
            <w:r>
              <w:t>mes</w:t>
            </w:r>
          </w:p>
        </w:tc>
        <w:tc>
          <w:tcPr>
            <w:tcW w:w="1514" w:type="dxa"/>
            <w:shd w:val="clear" w:color="auto" w:fill="auto"/>
          </w:tcPr>
          <w:p w14:paraId="2800CEDA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订阅结果</w:t>
            </w:r>
          </w:p>
        </w:tc>
        <w:tc>
          <w:tcPr>
            <w:tcW w:w="1609" w:type="dxa"/>
            <w:shd w:val="clear" w:color="auto" w:fill="auto"/>
          </w:tcPr>
          <w:p w14:paraId="420C4EAC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6D32EF47" w14:textId="77777777" w:rsidR="008B40EC" w:rsidRDefault="008B40EC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56126BFB" w14:textId="19E53C2A" w:rsidR="008B40EC" w:rsidRDefault="0079747F" w:rsidP="006574B8">
            <w:pPr>
              <w:pStyle w:val="a0"/>
              <w:ind w:firstLineChars="0" w:firstLine="0"/>
            </w:pPr>
            <w:r w:rsidRPr="0079747F">
              <w:t>subscribe successfully, wait notify....</w:t>
            </w:r>
          </w:p>
        </w:tc>
      </w:tr>
    </w:tbl>
    <w:p w14:paraId="7D007028" w14:textId="77777777" w:rsidR="009E08A4" w:rsidRPr="009E08A4" w:rsidRDefault="009E08A4" w:rsidP="008B40EC">
      <w:pPr>
        <w:pStyle w:val="a0"/>
        <w:ind w:firstLineChars="0" w:firstLine="0"/>
      </w:pPr>
    </w:p>
    <w:p w14:paraId="14DBB8C7" w14:textId="77777777" w:rsidR="0043091B" w:rsidRDefault="0043091B" w:rsidP="0043091B">
      <w:pPr>
        <w:pStyle w:val="3"/>
        <w:tabs>
          <w:tab w:val="left" w:pos="709"/>
        </w:tabs>
        <w:ind w:leftChars="202" w:left="424"/>
      </w:pPr>
      <w:bookmarkStart w:id="12" w:name="_Toc355625825"/>
      <w:r>
        <w:rPr>
          <w:rFonts w:hint="eastAsia"/>
        </w:rPr>
        <w:t>订阅智能合约服务</w:t>
      </w:r>
      <w:bookmarkEnd w:id="12"/>
    </w:p>
    <w:p w14:paraId="4C4C62B7" w14:textId="77777777" w:rsidR="006574B8" w:rsidRPr="000106A3" w:rsidRDefault="006574B8" w:rsidP="000106A3">
      <w:pPr>
        <w:pStyle w:val="a0"/>
        <w:ind w:firstLine="480"/>
        <w:rPr>
          <w:sz w:val="24"/>
          <w:szCs w:val="24"/>
        </w:rPr>
      </w:pPr>
      <w:r w:rsidRPr="000106A3">
        <w:rPr>
          <w:rFonts w:hint="eastAsia"/>
          <w:sz w:val="24"/>
          <w:szCs w:val="24"/>
        </w:rPr>
        <w:t>应用系统如仓储企业ERP通过网关接入区块链平台，需首先进行服务注册，从而确定系统授权接入平台、需要平台提供何种服务等</w:t>
      </w:r>
    </w:p>
    <w:p w14:paraId="2973D7B4" w14:textId="77777777" w:rsidR="006574B8" w:rsidRDefault="006574B8" w:rsidP="006574B8">
      <w:pPr>
        <w:ind w:firstLine="420"/>
      </w:pPr>
    </w:p>
    <w:p w14:paraId="5C26EA55" w14:textId="77777777" w:rsidR="006574B8" w:rsidRDefault="006574B8" w:rsidP="006574B8">
      <w:pPr>
        <w:ind w:firstLine="420"/>
      </w:pPr>
      <w:r>
        <w:rPr>
          <w:rFonts w:hint="eastAsia"/>
        </w:rPr>
        <w:t>GET  URL :</w:t>
      </w:r>
    </w:p>
    <w:p w14:paraId="5BF8A5D4" w14:textId="77777777" w:rsidR="005B45F4" w:rsidRPr="005B45F4" w:rsidRDefault="005B45F4" w:rsidP="005B45F4">
      <w:pPr>
        <w:ind w:firstLine="420"/>
        <w:rPr>
          <w:rFonts w:ascii="微软雅黑" w:hAnsi="微软雅黑" w:cs="Arial"/>
          <w:kern w:val="0"/>
          <w:szCs w:val="18"/>
        </w:rPr>
      </w:pPr>
      <w:r w:rsidRPr="005B45F4">
        <w:rPr>
          <w:rFonts w:ascii="微软雅黑" w:hAnsi="微软雅黑" w:cs="Arial"/>
          <w:kern w:val="0"/>
          <w:szCs w:val="18"/>
        </w:rPr>
        <w:t>http://211.159.175.75/syndata?ccId=d6b62177eb2241a550a07d538ca4787d49e47cd81b34170c605eff9fdb5b750b&amp;txId=1231&amp;func=state&amp;argsJson={%22acc%22:%226225%22,%22amt%22:%22100%22}</w:t>
      </w:r>
    </w:p>
    <w:p w14:paraId="6CFEA5E2" w14:textId="77777777" w:rsidR="006574B8" w:rsidRPr="006574B8" w:rsidRDefault="006574B8" w:rsidP="006574B8">
      <w:pPr>
        <w:ind w:firstLine="420"/>
      </w:pPr>
      <w:r w:rsidRPr="006574B8">
        <w:rPr>
          <w:rFonts w:hint="eastAsia"/>
        </w:rPr>
        <w:t>输入：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6574B8" w14:paraId="596B3A8B" w14:textId="77777777" w:rsidTr="006574B8">
        <w:tc>
          <w:tcPr>
            <w:tcW w:w="1697" w:type="dxa"/>
            <w:shd w:val="clear" w:color="auto" w:fill="auto"/>
          </w:tcPr>
          <w:p w14:paraId="002EB036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1A2ACAAE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76AE3E7D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15A04259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401DFC77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574B8" w14:paraId="7084285A" w14:textId="77777777" w:rsidTr="006574B8">
        <w:tc>
          <w:tcPr>
            <w:tcW w:w="1697" w:type="dxa"/>
            <w:shd w:val="clear" w:color="auto" w:fill="auto"/>
          </w:tcPr>
          <w:p w14:paraId="01B1D41F" w14:textId="77777777" w:rsidR="006574B8" w:rsidRDefault="006574B8" w:rsidP="006574B8">
            <w:pPr>
              <w:pStyle w:val="a0"/>
              <w:ind w:firstLineChars="0" w:firstLine="0"/>
            </w:pPr>
            <w:r>
              <w:t>ccid</w:t>
            </w:r>
          </w:p>
        </w:tc>
        <w:tc>
          <w:tcPr>
            <w:tcW w:w="1514" w:type="dxa"/>
            <w:shd w:val="clear" w:color="auto" w:fill="auto"/>
          </w:tcPr>
          <w:p w14:paraId="1E2352C6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智能合约ID</w:t>
            </w:r>
          </w:p>
        </w:tc>
        <w:tc>
          <w:tcPr>
            <w:tcW w:w="1609" w:type="dxa"/>
            <w:shd w:val="clear" w:color="auto" w:fill="auto"/>
          </w:tcPr>
          <w:p w14:paraId="4C2B4189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327DF9D0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25E5809F" w14:textId="77777777" w:rsidR="006574B8" w:rsidRDefault="006574B8" w:rsidP="006574B8">
            <w:pPr>
              <w:pStyle w:val="a0"/>
              <w:ind w:firstLineChars="0" w:firstLine="0"/>
            </w:pPr>
          </w:p>
        </w:tc>
      </w:tr>
      <w:tr w:rsidR="00B84E0D" w14:paraId="4F1E1179" w14:textId="77777777" w:rsidTr="006574B8">
        <w:tc>
          <w:tcPr>
            <w:tcW w:w="1697" w:type="dxa"/>
            <w:shd w:val="clear" w:color="auto" w:fill="auto"/>
          </w:tcPr>
          <w:p w14:paraId="190D07AC" w14:textId="77777777" w:rsidR="00B84E0D" w:rsidRDefault="00B84E0D" w:rsidP="00561651">
            <w:pPr>
              <w:pStyle w:val="a0"/>
              <w:ind w:firstLineChars="0" w:firstLine="0"/>
            </w:pPr>
            <w:r w:rsidRPr="005B45F4">
              <w:t>func</w:t>
            </w:r>
          </w:p>
        </w:tc>
        <w:tc>
          <w:tcPr>
            <w:tcW w:w="1514" w:type="dxa"/>
            <w:shd w:val="clear" w:color="auto" w:fill="auto"/>
          </w:tcPr>
          <w:p w14:paraId="23EC1872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609" w:type="dxa"/>
            <w:shd w:val="clear" w:color="auto" w:fill="auto"/>
          </w:tcPr>
          <w:p w14:paraId="3372816A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4ADB9B98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65ECF91F" w14:textId="77777777" w:rsidR="00B84E0D" w:rsidRPr="00D23DFA" w:rsidRDefault="00B84E0D" w:rsidP="00561651">
            <w:pPr>
              <w:pStyle w:val="a0"/>
              <w:ind w:firstLineChars="0" w:firstLine="0"/>
            </w:pPr>
            <w:r w:rsidRPr="005B45F4">
              <w:t>state</w:t>
            </w:r>
          </w:p>
        </w:tc>
      </w:tr>
      <w:tr w:rsidR="00B84E0D" w14:paraId="3D5D3B7B" w14:textId="77777777" w:rsidTr="006574B8">
        <w:tc>
          <w:tcPr>
            <w:tcW w:w="1697" w:type="dxa"/>
            <w:shd w:val="clear" w:color="auto" w:fill="auto"/>
          </w:tcPr>
          <w:p w14:paraId="4F91286C" w14:textId="77777777" w:rsidR="00B84E0D" w:rsidRDefault="00B84E0D" w:rsidP="00561651">
            <w:pPr>
              <w:pStyle w:val="a0"/>
              <w:ind w:firstLineChars="0" w:firstLine="0"/>
            </w:pPr>
            <w:r w:rsidRPr="005B45F4">
              <w:t>txId</w:t>
            </w:r>
          </w:p>
        </w:tc>
        <w:tc>
          <w:tcPr>
            <w:tcW w:w="1514" w:type="dxa"/>
            <w:shd w:val="clear" w:color="auto" w:fill="auto"/>
          </w:tcPr>
          <w:p w14:paraId="0EC88C6E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日志ID</w:t>
            </w:r>
          </w:p>
        </w:tc>
        <w:tc>
          <w:tcPr>
            <w:tcW w:w="1609" w:type="dxa"/>
            <w:shd w:val="clear" w:color="auto" w:fill="auto"/>
          </w:tcPr>
          <w:p w14:paraId="3EC01F98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6B88D691" w14:textId="77777777" w:rsidR="00B84E0D" w:rsidRDefault="00B84E0D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B9C7C65" w14:textId="77777777" w:rsidR="00B84E0D" w:rsidRDefault="00B84E0D" w:rsidP="00561651">
            <w:pPr>
              <w:pStyle w:val="a0"/>
              <w:ind w:firstLineChars="0" w:firstLine="0"/>
            </w:pPr>
          </w:p>
        </w:tc>
      </w:tr>
      <w:tr w:rsidR="00B84E0D" w14:paraId="47040977" w14:textId="77777777" w:rsidTr="006574B8">
        <w:tc>
          <w:tcPr>
            <w:tcW w:w="1697" w:type="dxa"/>
            <w:shd w:val="clear" w:color="auto" w:fill="auto"/>
          </w:tcPr>
          <w:p w14:paraId="3CBFC336" w14:textId="77777777" w:rsidR="00B84E0D" w:rsidRPr="005B45F4" w:rsidRDefault="00B84E0D" w:rsidP="006574B8">
            <w:pPr>
              <w:pStyle w:val="a0"/>
              <w:ind w:firstLineChars="0" w:firstLine="0"/>
            </w:pPr>
            <w:r w:rsidRPr="005B45F4">
              <w:t>argsJson</w:t>
            </w:r>
          </w:p>
        </w:tc>
        <w:tc>
          <w:tcPr>
            <w:tcW w:w="1514" w:type="dxa"/>
            <w:shd w:val="clear" w:color="auto" w:fill="auto"/>
          </w:tcPr>
          <w:p w14:paraId="23B0CD2E" w14:textId="77777777" w:rsidR="00B84E0D" w:rsidRDefault="00B84E0D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日志数据</w:t>
            </w:r>
          </w:p>
        </w:tc>
        <w:tc>
          <w:tcPr>
            <w:tcW w:w="1609" w:type="dxa"/>
            <w:shd w:val="clear" w:color="auto" w:fill="auto"/>
          </w:tcPr>
          <w:p w14:paraId="50BC1A07" w14:textId="77777777" w:rsidR="00B84E0D" w:rsidRDefault="00B84E0D" w:rsidP="006574B8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  <w:shd w:val="clear" w:color="auto" w:fill="auto"/>
          </w:tcPr>
          <w:p w14:paraId="5B3F60D9" w14:textId="77777777" w:rsidR="00B84E0D" w:rsidRDefault="00B84E0D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0E90BEF7" w14:textId="77777777" w:rsidR="00B84E0D" w:rsidRDefault="00FE4AFE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日志数据序列化</w:t>
            </w:r>
          </w:p>
          <w:p w14:paraId="29734AA9" w14:textId="6C30A0CD" w:rsidR="00FE4AFE" w:rsidRPr="005B45F4" w:rsidRDefault="00FE4AFE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json格式</w:t>
            </w:r>
          </w:p>
        </w:tc>
      </w:tr>
    </w:tbl>
    <w:p w14:paraId="00EBEC6E" w14:textId="77777777" w:rsidR="006574B8" w:rsidRPr="00AF6C76" w:rsidRDefault="006574B8" w:rsidP="006574B8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输出：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6574B8" w14:paraId="13767DAE" w14:textId="77777777" w:rsidTr="006574B8">
        <w:tc>
          <w:tcPr>
            <w:tcW w:w="1697" w:type="dxa"/>
            <w:shd w:val="clear" w:color="auto" w:fill="auto"/>
          </w:tcPr>
          <w:p w14:paraId="75D9F566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45A84829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63E526E2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69118BB5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61299643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574B8" w14:paraId="5ECD8E6D" w14:textId="77777777" w:rsidTr="006574B8">
        <w:tc>
          <w:tcPr>
            <w:tcW w:w="1697" w:type="dxa"/>
            <w:shd w:val="clear" w:color="auto" w:fill="auto"/>
          </w:tcPr>
          <w:p w14:paraId="43C040EC" w14:textId="77777777" w:rsidR="006574B8" w:rsidRDefault="006574B8" w:rsidP="006574B8">
            <w:pPr>
              <w:pStyle w:val="a0"/>
              <w:ind w:firstLineChars="0" w:firstLine="0"/>
            </w:pPr>
            <w:r>
              <w:t>mes</w:t>
            </w:r>
          </w:p>
        </w:tc>
        <w:tc>
          <w:tcPr>
            <w:tcW w:w="1514" w:type="dxa"/>
            <w:shd w:val="clear" w:color="auto" w:fill="auto"/>
          </w:tcPr>
          <w:p w14:paraId="418766DD" w14:textId="31DE4973" w:rsidR="006574B8" w:rsidRDefault="00D577AF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记录结果</w:t>
            </w:r>
          </w:p>
        </w:tc>
        <w:tc>
          <w:tcPr>
            <w:tcW w:w="1609" w:type="dxa"/>
            <w:shd w:val="clear" w:color="auto" w:fill="auto"/>
          </w:tcPr>
          <w:p w14:paraId="028210EB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52CFB8AC" w14:textId="77777777" w:rsidR="006574B8" w:rsidRDefault="006574B8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D05D7C1" w14:textId="3A572207" w:rsidR="00D577AF" w:rsidRDefault="00D577AF" w:rsidP="006574B8">
            <w:pPr>
              <w:pStyle w:val="a0"/>
              <w:ind w:firstLineChars="0" w:firstLine="0"/>
            </w:pPr>
            <w:r>
              <w:rPr>
                <w:rFonts w:hint="eastAsia"/>
              </w:rPr>
              <w:t>异步接口</w:t>
            </w:r>
          </w:p>
          <w:p w14:paraId="05EC8C43" w14:textId="37B48EA1" w:rsidR="006574B8" w:rsidRDefault="00D577AF" w:rsidP="006574B8">
            <w:pPr>
              <w:pStyle w:val="a0"/>
              <w:ind w:firstLineChars="0" w:firstLine="0"/>
            </w:pPr>
            <w:r w:rsidRPr="00D577AF">
              <w:t>syndata successfully, wait notify....</w:t>
            </w:r>
          </w:p>
        </w:tc>
      </w:tr>
    </w:tbl>
    <w:p w14:paraId="0EDDCC42" w14:textId="77777777" w:rsidR="009E08A4" w:rsidRPr="009E08A4" w:rsidRDefault="009E08A4" w:rsidP="009E08A4">
      <w:pPr>
        <w:pStyle w:val="a0"/>
        <w:ind w:firstLine="420"/>
      </w:pPr>
    </w:p>
    <w:p w14:paraId="6DF1BF97" w14:textId="196281D2" w:rsidR="0043091B" w:rsidRDefault="008E63C2" w:rsidP="0043091B">
      <w:pPr>
        <w:pStyle w:val="3"/>
        <w:tabs>
          <w:tab w:val="left" w:pos="709"/>
        </w:tabs>
        <w:ind w:leftChars="202" w:left="424"/>
      </w:pPr>
      <w:bookmarkStart w:id="13" w:name="_Toc355625826"/>
      <w:r>
        <w:rPr>
          <w:rFonts w:hint="eastAsia"/>
        </w:rPr>
        <w:t>智能合约通知服务</w:t>
      </w:r>
      <w:bookmarkEnd w:id="13"/>
    </w:p>
    <w:p w14:paraId="17EDC771" w14:textId="508DF1DC" w:rsidR="004823E5" w:rsidRPr="000106A3" w:rsidRDefault="00CF3E3E" w:rsidP="000106A3">
      <w:pPr>
        <w:pStyle w:val="a0"/>
        <w:ind w:firstLine="480"/>
        <w:rPr>
          <w:sz w:val="24"/>
          <w:szCs w:val="24"/>
        </w:rPr>
      </w:pPr>
      <w:r w:rsidRPr="000106A3">
        <w:rPr>
          <w:rFonts w:hint="eastAsia"/>
          <w:sz w:val="24"/>
          <w:szCs w:val="24"/>
        </w:rPr>
        <w:t>智能合约满足合约约定条件后主动唤起网关，调用外围系统入仓单ERP上指定服务</w:t>
      </w:r>
    </w:p>
    <w:p w14:paraId="7BB62AE3" w14:textId="68A6EFA4" w:rsidR="00C466B1" w:rsidRDefault="00BD1F23" w:rsidP="004823E5">
      <w:pPr>
        <w:pStyle w:val="a0"/>
        <w:ind w:firstLine="420"/>
      </w:pPr>
      <w:r>
        <w:rPr>
          <w:rFonts w:hint="eastAsia"/>
        </w:rPr>
        <w:t>智能合约内部发起：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CF3E3E" w14:paraId="489CC574" w14:textId="77777777" w:rsidTr="00561651">
        <w:tc>
          <w:tcPr>
            <w:tcW w:w="1697" w:type="dxa"/>
            <w:shd w:val="clear" w:color="auto" w:fill="auto"/>
          </w:tcPr>
          <w:p w14:paraId="24F71AFD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36D32F75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5ED06349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7B7DC1CE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2280F752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F3E3E" w14:paraId="4C6F2986" w14:textId="77777777" w:rsidTr="00561651">
        <w:tc>
          <w:tcPr>
            <w:tcW w:w="1697" w:type="dxa"/>
            <w:shd w:val="clear" w:color="auto" w:fill="auto"/>
          </w:tcPr>
          <w:p w14:paraId="414FC39D" w14:textId="46AF95C0" w:rsidR="00CF3E3E" w:rsidRDefault="00CF3E3E" w:rsidP="00561651">
            <w:pPr>
              <w:pStyle w:val="a0"/>
              <w:ind w:firstLineChars="0" w:firstLine="0"/>
            </w:pPr>
            <w:r>
              <w:t>event</w:t>
            </w:r>
          </w:p>
        </w:tc>
        <w:tc>
          <w:tcPr>
            <w:tcW w:w="1514" w:type="dxa"/>
            <w:shd w:val="clear" w:color="auto" w:fill="auto"/>
          </w:tcPr>
          <w:p w14:paraId="2C103B06" w14:textId="499DA073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事件名称</w:t>
            </w:r>
          </w:p>
        </w:tc>
        <w:tc>
          <w:tcPr>
            <w:tcW w:w="1609" w:type="dxa"/>
            <w:shd w:val="clear" w:color="auto" w:fill="auto"/>
          </w:tcPr>
          <w:p w14:paraId="05B5189E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0F7E2B29" w14:textId="77777777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22706213" w14:textId="1F034C00" w:rsidR="00CF3E3E" w:rsidRDefault="0043568A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区分不同触发事件条件</w:t>
            </w:r>
          </w:p>
        </w:tc>
      </w:tr>
      <w:tr w:rsidR="00CF3E3E" w14:paraId="507A990C" w14:textId="77777777" w:rsidTr="00561651">
        <w:tc>
          <w:tcPr>
            <w:tcW w:w="1697" w:type="dxa"/>
            <w:shd w:val="clear" w:color="auto" w:fill="auto"/>
          </w:tcPr>
          <w:p w14:paraId="417DB7E7" w14:textId="0A4E4518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514" w:type="dxa"/>
            <w:shd w:val="clear" w:color="auto" w:fill="auto"/>
          </w:tcPr>
          <w:p w14:paraId="0F04EE7D" w14:textId="1884448F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服务url</w:t>
            </w:r>
          </w:p>
        </w:tc>
        <w:tc>
          <w:tcPr>
            <w:tcW w:w="1609" w:type="dxa"/>
            <w:shd w:val="clear" w:color="auto" w:fill="auto"/>
          </w:tcPr>
          <w:p w14:paraId="4B3DF585" w14:textId="2D19DE5F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2300CD6E" w14:textId="54749D08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0D5ADD4" w14:textId="77777777" w:rsidR="00CF3E3E" w:rsidRDefault="00CF3E3E" w:rsidP="00561651">
            <w:pPr>
              <w:pStyle w:val="a0"/>
              <w:ind w:firstLineChars="0" w:firstLine="0"/>
            </w:pPr>
          </w:p>
        </w:tc>
      </w:tr>
      <w:tr w:rsidR="00CF3E3E" w14:paraId="49FCAB1D" w14:textId="77777777" w:rsidTr="00561651">
        <w:tc>
          <w:tcPr>
            <w:tcW w:w="1697" w:type="dxa"/>
            <w:shd w:val="clear" w:color="auto" w:fill="auto"/>
          </w:tcPr>
          <w:p w14:paraId="5F22CC78" w14:textId="32F6D8E6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514" w:type="dxa"/>
            <w:shd w:val="clear" w:color="auto" w:fill="auto"/>
          </w:tcPr>
          <w:p w14:paraId="550B0D01" w14:textId="51F2CF46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服务数据</w:t>
            </w:r>
          </w:p>
        </w:tc>
        <w:tc>
          <w:tcPr>
            <w:tcW w:w="1609" w:type="dxa"/>
            <w:shd w:val="clear" w:color="auto" w:fill="auto"/>
          </w:tcPr>
          <w:p w14:paraId="23FED168" w14:textId="7FCC6DA2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01B447CB" w14:textId="6096EEBD" w:rsidR="00CF3E3E" w:rsidRDefault="00CF3E3E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C32F562" w14:textId="77777777" w:rsidR="00CF3E3E" w:rsidRDefault="00CF3E3E" w:rsidP="00561651">
            <w:pPr>
              <w:pStyle w:val="a0"/>
              <w:ind w:firstLineChars="0" w:firstLine="0"/>
            </w:pPr>
          </w:p>
        </w:tc>
      </w:tr>
    </w:tbl>
    <w:p w14:paraId="58A1BB4F" w14:textId="77777777" w:rsidR="00E25C79" w:rsidRDefault="00E25C79" w:rsidP="00F16384">
      <w:pPr>
        <w:pStyle w:val="3"/>
        <w:numPr>
          <w:ilvl w:val="0"/>
          <w:numId w:val="0"/>
        </w:numPr>
        <w:tabs>
          <w:tab w:val="left" w:pos="709"/>
        </w:tabs>
      </w:pPr>
    </w:p>
    <w:p w14:paraId="27758E49" w14:textId="33C79C25" w:rsidR="004823E5" w:rsidRDefault="004823E5" w:rsidP="00A93331">
      <w:pPr>
        <w:pStyle w:val="3"/>
        <w:tabs>
          <w:tab w:val="left" w:pos="709"/>
        </w:tabs>
        <w:ind w:leftChars="202" w:left="424"/>
      </w:pPr>
      <w:bookmarkStart w:id="14" w:name="_Toc355625827"/>
      <w:r>
        <w:rPr>
          <w:rFonts w:hint="eastAsia"/>
        </w:rPr>
        <w:t>智能合约状态服务</w:t>
      </w:r>
      <w:bookmarkEnd w:id="14"/>
    </w:p>
    <w:p w14:paraId="0D09EEC4" w14:textId="18A8ADBE" w:rsidR="00082092" w:rsidRPr="00F16384" w:rsidRDefault="00C00EB5" w:rsidP="00F16384">
      <w:pPr>
        <w:pStyle w:val="a0"/>
        <w:ind w:firstLine="480"/>
        <w:rPr>
          <w:sz w:val="24"/>
          <w:szCs w:val="24"/>
        </w:rPr>
      </w:pPr>
      <w:r w:rsidRPr="000106A3">
        <w:rPr>
          <w:rFonts w:hint="eastAsia"/>
          <w:sz w:val="24"/>
          <w:szCs w:val="24"/>
        </w:rPr>
        <w:t>同步外围系统与区块链分布式账本数据状态，支持数据检查与数据状态检查</w:t>
      </w:r>
    </w:p>
    <w:p w14:paraId="5C330680" w14:textId="77777777" w:rsidR="00082092" w:rsidRDefault="00082092" w:rsidP="00082092">
      <w:pPr>
        <w:ind w:firstLine="420"/>
      </w:pPr>
      <w:r>
        <w:rPr>
          <w:rFonts w:hint="eastAsia"/>
        </w:rPr>
        <w:t>GET  URL :</w:t>
      </w:r>
    </w:p>
    <w:p w14:paraId="3B49C3EE" w14:textId="535F5D0B" w:rsidR="007D3BAF" w:rsidRPr="007D3BAF" w:rsidRDefault="00B567DA" w:rsidP="00082092">
      <w:pPr>
        <w:ind w:firstLine="420"/>
        <w:rPr>
          <w:rFonts w:ascii="微软雅黑" w:hAnsi="微软雅黑" w:cs="Arial"/>
          <w:kern w:val="0"/>
          <w:szCs w:val="18"/>
        </w:rPr>
      </w:pPr>
      <w:hyperlink r:id="rId18" w:history="1">
        <w:r w:rsidR="007D3BAF" w:rsidRPr="007D3BAF">
          <w:rPr>
            <w:rFonts w:ascii="微软雅黑" w:hAnsi="微软雅黑" w:cs="Arial"/>
            <w:kern w:val="0"/>
            <w:szCs w:val="18"/>
          </w:rPr>
          <w:t>http://211.159.175.75/checkdata?ccId=d6b62177eb2241a550a07d538ca4787d49e47cd81b34170c605eff9fdb5b750b&amp;txId=123&amp;func=state</w:t>
        </w:r>
      </w:hyperlink>
    </w:p>
    <w:p w14:paraId="4241E411" w14:textId="17EE5B4D" w:rsidR="00082092" w:rsidRPr="006574B8" w:rsidRDefault="00082092" w:rsidP="00082092">
      <w:pPr>
        <w:ind w:firstLine="420"/>
      </w:pPr>
      <w:r w:rsidRPr="006574B8">
        <w:rPr>
          <w:rFonts w:hint="eastAsia"/>
        </w:rPr>
        <w:t>输入：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082092" w14:paraId="4947BB3A" w14:textId="77777777" w:rsidTr="00561651">
        <w:tc>
          <w:tcPr>
            <w:tcW w:w="1697" w:type="dxa"/>
            <w:shd w:val="clear" w:color="auto" w:fill="auto"/>
          </w:tcPr>
          <w:p w14:paraId="74D74840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01FBA48F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2DE4A53E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37A40435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2A423714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2092" w14:paraId="474A7B9A" w14:textId="77777777" w:rsidTr="00561651">
        <w:tc>
          <w:tcPr>
            <w:tcW w:w="1697" w:type="dxa"/>
            <w:shd w:val="clear" w:color="auto" w:fill="auto"/>
          </w:tcPr>
          <w:p w14:paraId="5FE68C6A" w14:textId="77777777" w:rsidR="00082092" w:rsidRDefault="00082092" w:rsidP="00561651">
            <w:pPr>
              <w:pStyle w:val="a0"/>
              <w:ind w:firstLineChars="0" w:firstLine="0"/>
            </w:pPr>
            <w:r>
              <w:t>ccid</w:t>
            </w:r>
          </w:p>
        </w:tc>
        <w:tc>
          <w:tcPr>
            <w:tcW w:w="1514" w:type="dxa"/>
            <w:shd w:val="clear" w:color="auto" w:fill="auto"/>
          </w:tcPr>
          <w:p w14:paraId="2AA5B160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智能合约ID</w:t>
            </w:r>
          </w:p>
        </w:tc>
        <w:tc>
          <w:tcPr>
            <w:tcW w:w="1609" w:type="dxa"/>
            <w:shd w:val="clear" w:color="auto" w:fill="auto"/>
          </w:tcPr>
          <w:p w14:paraId="319274CF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5A98073C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155A6111" w14:textId="77777777" w:rsidR="00082092" w:rsidRDefault="00082092" w:rsidP="00561651">
            <w:pPr>
              <w:pStyle w:val="a0"/>
              <w:ind w:firstLineChars="0" w:firstLine="0"/>
            </w:pPr>
          </w:p>
        </w:tc>
      </w:tr>
      <w:tr w:rsidR="00082092" w14:paraId="43016264" w14:textId="77777777" w:rsidTr="00561651">
        <w:tc>
          <w:tcPr>
            <w:tcW w:w="1697" w:type="dxa"/>
            <w:shd w:val="clear" w:color="auto" w:fill="auto"/>
          </w:tcPr>
          <w:p w14:paraId="0F74A627" w14:textId="0E77C49C" w:rsidR="00082092" w:rsidRDefault="00C92838" w:rsidP="00561651">
            <w:pPr>
              <w:pStyle w:val="a0"/>
              <w:ind w:firstLineChars="0" w:firstLine="0"/>
            </w:pPr>
            <w:r w:rsidRPr="00C92838">
              <w:t>txId</w:t>
            </w:r>
          </w:p>
        </w:tc>
        <w:tc>
          <w:tcPr>
            <w:tcW w:w="1514" w:type="dxa"/>
            <w:shd w:val="clear" w:color="auto" w:fill="auto"/>
          </w:tcPr>
          <w:p w14:paraId="0916EC88" w14:textId="6F4838BE" w:rsidR="00082092" w:rsidRDefault="00C92838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日志ID</w:t>
            </w:r>
          </w:p>
        </w:tc>
        <w:tc>
          <w:tcPr>
            <w:tcW w:w="1609" w:type="dxa"/>
            <w:shd w:val="clear" w:color="auto" w:fill="auto"/>
          </w:tcPr>
          <w:p w14:paraId="4F7CC006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7FDF7CDE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3BC656EC" w14:textId="0E077052" w:rsidR="00082092" w:rsidRPr="00D23DFA" w:rsidRDefault="00082092" w:rsidP="00561651">
            <w:pPr>
              <w:pStyle w:val="a0"/>
              <w:ind w:firstLineChars="0" w:firstLine="0"/>
            </w:pPr>
          </w:p>
        </w:tc>
      </w:tr>
      <w:tr w:rsidR="00082092" w14:paraId="0B1DCC10" w14:textId="77777777" w:rsidTr="00561651">
        <w:tc>
          <w:tcPr>
            <w:tcW w:w="1697" w:type="dxa"/>
            <w:shd w:val="clear" w:color="auto" w:fill="auto"/>
          </w:tcPr>
          <w:p w14:paraId="27287B2F" w14:textId="26243F18" w:rsidR="00082092" w:rsidRDefault="00C92838" w:rsidP="00561651">
            <w:pPr>
              <w:pStyle w:val="a0"/>
              <w:ind w:firstLineChars="0" w:firstLine="0"/>
            </w:pPr>
            <w:r>
              <w:t>func</w:t>
            </w:r>
          </w:p>
        </w:tc>
        <w:tc>
          <w:tcPr>
            <w:tcW w:w="1514" w:type="dxa"/>
            <w:shd w:val="clear" w:color="auto" w:fill="auto"/>
          </w:tcPr>
          <w:p w14:paraId="570A8048" w14:textId="310AE98D" w:rsidR="00082092" w:rsidRDefault="00C92838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609" w:type="dxa"/>
            <w:shd w:val="clear" w:color="auto" w:fill="auto"/>
          </w:tcPr>
          <w:p w14:paraId="48E82B90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0DDC1240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1B53C014" w14:textId="093B86D6" w:rsidR="00611004" w:rsidRDefault="00C92838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</w:t>
            </w:r>
            <w:r w:rsidRPr="00C92838">
              <w:t>tate</w:t>
            </w:r>
            <w:r w:rsidR="00611004">
              <w:rPr>
                <w:rFonts w:hint="eastAsia"/>
              </w:rPr>
              <w:t>：查询状态</w:t>
            </w:r>
          </w:p>
          <w:p w14:paraId="4EB4DA0C" w14:textId="059138D8" w:rsidR="00082092" w:rsidRDefault="00C92838" w:rsidP="00561651">
            <w:pPr>
              <w:pStyle w:val="a0"/>
              <w:ind w:firstLineChars="0" w:firstLine="0"/>
            </w:pPr>
            <w:r w:rsidRPr="00C92838">
              <w:t>payload</w:t>
            </w:r>
            <w:r w:rsidR="00611004">
              <w:rPr>
                <w:rFonts w:hint="eastAsia"/>
              </w:rPr>
              <w:t>：查询数据</w:t>
            </w:r>
          </w:p>
        </w:tc>
      </w:tr>
    </w:tbl>
    <w:p w14:paraId="062C5941" w14:textId="2E0A014A" w:rsidR="00082092" w:rsidRPr="00AF6C76" w:rsidRDefault="00082092" w:rsidP="00082092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输出</w:t>
      </w:r>
      <w:r w:rsidR="00C0059B">
        <w:rPr>
          <w:rFonts w:ascii="微软雅黑" w:hAnsi="微软雅黑" w:cs="Arial"/>
          <w:kern w:val="0"/>
          <w:szCs w:val="18"/>
        </w:rPr>
        <w:t>(state)</w:t>
      </w:r>
      <w:r>
        <w:rPr>
          <w:rFonts w:ascii="微软雅黑" w:hAnsi="微软雅黑" w:cs="Arial" w:hint="eastAsia"/>
          <w:kern w:val="0"/>
          <w:szCs w:val="18"/>
        </w:rPr>
        <w:t>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082092" w14:paraId="58F12C69" w14:textId="77777777" w:rsidTr="00561651">
        <w:tc>
          <w:tcPr>
            <w:tcW w:w="1697" w:type="dxa"/>
            <w:shd w:val="clear" w:color="auto" w:fill="auto"/>
          </w:tcPr>
          <w:p w14:paraId="6E68C88F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44E30DC2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5593B666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1EC9489D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2AF3758B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82092" w14:paraId="183D91AA" w14:textId="77777777" w:rsidTr="00561651">
        <w:tc>
          <w:tcPr>
            <w:tcW w:w="1697" w:type="dxa"/>
            <w:shd w:val="clear" w:color="auto" w:fill="auto"/>
          </w:tcPr>
          <w:p w14:paraId="3741ACF5" w14:textId="64B5DF08" w:rsidR="00082092" w:rsidRDefault="00B41C33" w:rsidP="00561651">
            <w:pPr>
              <w:pStyle w:val="a0"/>
              <w:ind w:firstLineChars="0" w:firstLine="0"/>
            </w:pPr>
            <w:r>
              <w:t>state</w:t>
            </w:r>
          </w:p>
        </w:tc>
        <w:tc>
          <w:tcPr>
            <w:tcW w:w="1514" w:type="dxa"/>
            <w:shd w:val="clear" w:color="auto" w:fill="auto"/>
          </w:tcPr>
          <w:p w14:paraId="6D9513A9" w14:textId="1C3530E1" w:rsidR="00082092" w:rsidRDefault="00B41C33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数据状态</w:t>
            </w:r>
          </w:p>
        </w:tc>
        <w:tc>
          <w:tcPr>
            <w:tcW w:w="1609" w:type="dxa"/>
            <w:shd w:val="clear" w:color="auto" w:fill="auto"/>
          </w:tcPr>
          <w:p w14:paraId="0B202060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6A86BE97" w14:textId="77777777" w:rsidR="00082092" w:rsidRDefault="00082092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1FA1AB83" w14:textId="50ED352B" w:rsidR="00082092" w:rsidRDefault="00082092" w:rsidP="00561651">
            <w:pPr>
              <w:pStyle w:val="a0"/>
              <w:ind w:firstLineChars="0" w:firstLine="0"/>
            </w:pPr>
          </w:p>
        </w:tc>
      </w:tr>
      <w:tr w:rsidR="00B41C33" w14:paraId="77927BD9" w14:textId="77777777" w:rsidTr="00561651">
        <w:tc>
          <w:tcPr>
            <w:tcW w:w="1697" w:type="dxa"/>
            <w:shd w:val="clear" w:color="auto" w:fill="auto"/>
          </w:tcPr>
          <w:p w14:paraId="69B60ED7" w14:textId="405C6147" w:rsidR="00B41C33" w:rsidRDefault="00B41C33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txid</w:t>
            </w:r>
          </w:p>
        </w:tc>
        <w:tc>
          <w:tcPr>
            <w:tcW w:w="1514" w:type="dxa"/>
            <w:shd w:val="clear" w:color="auto" w:fill="auto"/>
          </w:tcPr>
          <w:p w14:paraId="08644ACA" w14:textId="1F073E07" w:rsidR="00B41C33" w:rsidRDefault="00B41C33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日志ID</w:t>
            </w:r>
          </w:p>
        </w:tc>
        <w:tc>
          <w:tcPr>
            <w:tcW w:w="1609" w:type="dxa"/>
            <w:shd w:val="clear" w:color="auto" w:fill="auto"/>
          </w:tcPr>
          <w:p w14:paraId="0A95E474" w14:textId="76396009" w:rsidR="00B41C33" w:rsidRDefault="00B41C33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3369EB0B" w14:textId="344D4A86" w:rsidR="00B41C33" w:rsidRDefault="00B41C33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016AC19E" w14:textId="77777777" w:rsidR="00B41C33" w:rsidRDefault="00B41C33" w:rsidP="00561651">
            <w:pPr>
              <w:pStyle w:val="a0"/>
              <w:ind w:firstLineChars="0" w:firstLine="0"/>
            </w:pPr>
          </w:p>
        </w:tc>
      </w:tr>
    </w:tbl>
    <w:p w14:paraId="2CEAB63C" w14:textId="1AFED454" w:rsidR="00C0059B" w:rsidRPr="00AF6C76" w:rsidRDefault="00C0059B" w:rsidP="00C0059B">
      <w:pPr>
        <w:ind w:firstLine="420"/>
        <w:rPr>
          <w:rFonts w:ascii="微软雅黑" w:hAnsi="微软雅黑" w:cs="Arial"/>
          <w:kern w:val="0"/>
          <w:szCs w:val="18"/>
        </w:rPr>
      </w:pPr>
      <w:r>
        <w:rPr>
          <w:rFonts w:ascii="微软雅黑" w:hAnsi="微软雅黑" w:cs="Arial" w:hint="eastAsia"/>
          <w:kern w:val="0"/>
          <w:szCs w:val="18"/>
        </w:rPr>
        <w:t>输出</w:t>
      </w:r>
      <w:r>
        <w:rPr>
          <w:rFonts w:ascii="微软雅黑" w:hAnsi="微软雅黑" w:cs="Arial"/>
          <w:kern w:val="0"/>
          <w:szCs w:val="18"/>
        </w:rPr>
        <w:t>(payload)</w:t>
      </w:r>
      <w:r>
        <w:rPr>
          <w:rFonts w:ascii="微软雅黑" w:hAnsi="微软雅黑" w:cs="Arial" w:hint="eastAsia"/>
          <w:kern w:val="0"/>
          <w:szCs w:val="18"/>
        </w:rPr>
        <w:t>：</w:t>
      </w:r>
    </w:p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7"/>
        <w:gridCol w:w="1514"/>
        <w:gridCol w:w="1609"/>
        <w:gridCol w:w="709"/>
        <w:gridCol w:w="2409"/>
      </w:tblGrid>
      <w:tr w:rsidR="00C0059B" w14:paraId="0EC60598" w14:textId="77777777" w:rsidTr="00561651">
        <w:tc>
          <w:tcPr>
            <w:tcW w:w="1697" w:type="dxa"/>
            <w:shd w:val="clear" w:color="auto" w:fill="auto"/>
          </w:tcPr>
          <w:p w14:paraId="435DEEBE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514" w:type="dxa"/>
            <w:shd w:val="clear" w:color="auto" w:fill="auto"/>
          </w:tcPr>
          <w:p w14:paraId="059CCBCA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609" w:type="dxa"/>
            <w:shd w:val="clear" w:color="auto" w:fill="auto"/>
          </w:tcPr>
          <w:p w14:paraId="6B42B2E9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auto"/>
          </w:tcPr>
          <w:p w14:paraId="78D68D20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必输</w:t>
            </w:r>
          </w:p>
        </w:tc>
        <w:tc>
          <w:tcPr>
            <w:tcW w:w="2409" w:type="dxa"/>
            <w:shd w:val="clear" w:color="auto" w:fill="auto"/>
          </w:tcPr>
          <w:p w14:paraId="59F107D3" w14:textId="77777777" w:rsidR="00C0059B" w:rsidRDefault="00C0059B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03374" w14:paraId="2EBDA3BF" w14:textId="77777777" w:rsidTr="00561651">
        <w:tc>
          <w:tcPr>
            <w:tcW w:w="1697" w:type="dxa"/>
            <w:shd w:val="clear" w:color="auto" w:fill="auto"/>
          </w:tcPr>
          <w:p w14:paraId="5DD146D3" w14:textId="6EFEE959" w:rsidR="00303374" w:rsidRDefault="00303374" w:rsidP="00561651">
            <w:pPr>
              <w:pStyle w:val="a0"/>
              <w:ind w:firstLineChars="0" w:firstLine="0"/>
            </w:pPr>
            <w:r w:rsidRPr="00303374">
              <w:t>args</w:t>
            </w:r>
          </w:p>
        </w:tc>
        <w:tc>
          <w:tcPr>
            <w:tcW w:w="1514" w:type="dxa"/>
            <w:shd w:val="clear" w:color="auto" w:fill="auto"/>
          </w:tcPr>
          <w:p w14:paraId="4096E5BE" w14:textId="4CFA9885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数据记录</w:t>
            </w:r>
          </w:p>
        </w:tc>
        <w:tc>
          <w:tcPr>
            <w:tcW w:w="1609" w:type="dxa"/>
            <w:shd w:val="clear" w:color="auto" w:fill="auto"/>
          </w:tcPr>
          <w:p w14:paraId="77F882BC" w14:textId="7777777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13BC68E6" w14:textId="7777777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B857EE1" w14:textId="7777777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日志数据序列化</w:t>
            </w:r>
          </w:p>
          <w:p w14:paraId="3E110A1C" w14:textId="4B61678A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json格式</w:t>
            </w:r>
          </w:p>
        </w:tc>
      </w:tr>
      <w:tr w:rsidR="00303374" w14:paraId="35760B45" w14:textId="77777777" w:rsidTr="00561651">
        <w:tc>
          <w:tcPr>
            <w:tcW w:w="1697" w:type="dxa"/>
            <w:shd w:val="clear" w:color="auto" w:fill="auto"/>
          </w:tcPr>
          <w:p w14:paraId="3C3FAC7B" w14:textId="7739F2EA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ccid</w:t>
            </w:r>
          </w:p>
        </w:tc>
        <w:tc>
          <w:tcPr>
            <w:tcW w:w="1514" w:type="dxa"/>
            <w:shd w:val="clear" w:color="auto" w:fill="auto"/>
          </w:tcPr>
          <w:p w14:paraId="71C8B935" w14:textId="1E58102A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合约ID</w:t>
            </w:r>
          </w:p>
        </w:tc>
        <w:tc>
          <w:tcPr>
            <w:tcW w:w="1609" w:type="dxa"/>
            <w:shd w:val="clear" w:color="auto" w:fill="auto"/>
          </w:tcPr>
          <w:p w14:paraId="3C760DE1" w14:textId="7777777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17FF52AC" w14:textId="7777777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39135379" w14:textId="77777777" w:rsidR="00303374" w:rsidRDefault="00303374" w:rsidP="00561651">
            <w:pPr>
              <w:pStyle w:val="a0"/>
              <w:ind w:firstLineChars="0" w:firstLine="0"/>
            </w:pPr>
          </w:p>
        </w:tc>
      </w:tr>
      <w:tr w:rsidR="00303374" w14:paraId="7CDA564B" w14:textId="77777777" w:rsidTr="00561651">
        <w:tc>
          <w:tcPr>
            <w:tcW w:w="1697" w:type="dxa"/>
            <w:shd w:val="clear" w:color="auto" w:fill="auto"/>
          </w:tcPr>
          <w:p w14:paraId="1EF8A639" w14:textId="70CE6689" w:rsidR="00303374" w:rsidRDefault="00303374" w:rsidP="00561651">
            <w:pPr>
              <w:pStyle w:val="a0"/>
              <w:ind w:firstLineChars="0" w:firstLine="0"/>
            </w:pPr>
            <w:r w:rsidRPr="00303374">
              <w:t>error</w:t>
            </w:r>
          </w:p>
        </w:tc>
        <w:tc>
          <w:tcPr>
            <w:tcW w:w="1514" w:type="dxa"/>
            <w:shd w:val="clear" w:color="auto" w:fill="auto"/>
          </w:tcPr>
          <w:p w14:paraId="440DAA14" w14:textId="16D2F816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错误代码</w:t>
            </w:r>
          </w:p>
        </w:tc>
        <w:tc>
          <w:tcPr>
            <w:tcW w:w="1609" w:type="dxa"/>
            <w:shd w:val="clear" w:color="auto" w:fill="auto"/>
          </w:tcPr>
          <w:p w14:paraId="5B42A525" w14:textId="10E63037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26C65B27" w14:textId="7F3D56BE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22A3B16D" w14:textId="5882E775" w:rsidR="00303374" w:rsidRDefault="0030337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成功时为““</w:t>
            </w:r>
          </w:p>
        </w:tc>
      </w:tr>
      <w:tr w:rsidR="008316F4" w14:paraId="5F51F7DD" w14:textId="77777777" w:rsidTr="00561651">
        <w:tc>
          <w:tcPr>
            <w:tcW w:w="1697" w:type="dxa"/>
            <w:shd w:val="clear" w:color="auto" w:fill="auto"/>
          </w:tcPr>
          <w:p w14:paraId="78421567" w14:textId="40231498" w:rsidR="008316F4" w:rsidRPr="00303374" w:rsidRDefault="008316F4" w:rsidP="00561651">
            <w:pPr>
              <w:pStyle w:val="a0"/>
              <w:ind w:firstLineChars="0" w:firstLine="0"/>
            </w:pPr>
            <w:r>
              <w:t>func</w:t>
            </w:r>
          </w:p>
        </w:tc>
        <w:tc>
          <w:tcPr>
            <w:tcW w:w="1514" w:type="dxa"/>
            <w:shd w:val="clear" w:color="auto" w:fill="auto"/>
          </w:tcPr>
          <w:p w14:paraId="1A3BFBF1" w14:textId="507247A1" w:rsidR="008316F4" w:rsidRDefault="008316F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1609" w:type="dxa"/>
            <w:shd w:val="clear" w:color="auto" w:fill="auto"/>
          </w:tcPr>
          <w:p w14:paraId="0A3D1935" w14:textId="3BE27E1A" w:rsidR="008316F4" w:rsidRDefault="008316F4" w:rsidP="00561651">
            <w:pPr>
              <w:pStyle w:val="a0"/>
              <w:ind w:firstLineChars="0" w:firstLine="0"/>
            </w:pPr>
            <w:r>
              <w:t>string</w:t>
            </w:r>
          </w:p>
        </w:tc>
        <w:tc>
          <w:tcPr>
            <w:tcW w:w="709" w:type="dxa"/>
            <w:shd w:val="clear" w:color="auto" w:fill="auto"/>
          </w:tcPr>
          <w:p w14:paraId="64FCB2C2" w14:textId="2427F7DA" w:rsidR="008316F4" w:rsidRDefault="008316F4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4D62B8A2" w14:textId="1BF22634" w:rsidR="008316F4" w:rsidRDefault="009F2F8B" w:rsidP="00561651">
            <w:pPr>
              <w:pStyle w:val="a0"/>
              <w:ind w:firstLineChars="0" w:firstLine="0"/>
            </w:pPr>
            <w:r>
              <w:t>state</w:t>
            </w:r>
          </w:p>
        </w:tc>
      </w:tr>
      <w:tr w:rsidR="009F2F8B" w14:paraId="51458371" w14:textId="77777777" w:rsidTr="00561651">
        <w:tc>
          <w:tcPr>
            <w:tcW w:w="1697" w:type="dxa"/>
            <w:shd w:val="clear" w:color="auto" w:fill="auto"/>
          </w:tcPr>
          <w:p w14:paraId="74341665" w14:textId="5FF56B75" w:rsidR="009F2F8B" w:rsidRDefault="00EF6D20" w:rsidP="00561651">
            <w:pPr>
              <w:pStyle w:val="a0"/>
              <w:ind w:firstLineChars="0" w:firstLine="0"/>
            </w:pPr>
            <w:r>
              <w:t>txid</w:t>
            </w:r>
          </w:p>
        </w:tc>
        <w:tc>
          <w:tcPr>
            <w:tcW w:w="1514" w:type="dxa"/>
            <w:shd w:val="clear" w:color="auto" w:fill="auto"/>
          </w:tcPr>
          <w:p w14:paraId="0D4C0D1E" w14:textId="16065861" w:rsidR="009F2F8B" w:rsidRDefault="00EF6D20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日志ID</w:t>
            </w:r>
          </w:p>
        </w:tc>
        <w:tc>
          <w:tcPr>
            <w:tcW w:w="1609" w:type="dxa"/>
            <w:shd w:val="clear" w:color="auto" w:fill="auto"/>
          </w:tcPr>
          <w:p w14:paraId="399FE515" w14:textId="7C947F13" w:rsidR="009F2F8B" w:rsidRDefault="00954D2F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</w:tcPr>
          <w:p w14:paraId="46241E69" w14:textId="67DBE82C" w:rsidR="009F2F8B" w:rsidRDefault="00954D2F" w:rsidP="00561651">
            <w:pPr>
              <w:pStyle w:val="a0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auto"/>
          </w:tcPr>
          <w:p w14:paraId="72AF7C6E" w14:textId="77777777" w:rsidR="009F2F8B" w:rsidRDefault="009F2F8B" w:rsidP="00561651">
            <w:pPr>
              <w:pStyle w:val="a0"/>
              <w:ind w:firstLineChars="0" w:firstLine="0"/>
            </w:pPr>
          </w:p>
        </w:tc>
      </w:tr>
    </w:tbl>
    <w:p w14:paraId="6E4FE5DC" w14:textId="77777777" w:rsidR="0072704E" w:rsidRPr="0072704E" w:rsidRDefault="0072704E" w:rsidP="00977826">
      <w:pPr>
        <w:pStyle w:val="a0"/>
        <w:ind w:firstLineChars="0" w:firstLine="0"/>
      </w:pPr>
    </w:p>
    <w:p w14:paraId="0A32193E" w14:textId="294B5DF4" w:rsidR="00A53277" w:rsidRPr="00A53277" w:rsidRDefault="00394B72" w:rsidP="00A53277">
      <w:pPr>
        <w:pStyle w:val="2"/>
        <w:ind w:left="210" w:right="210"/>
      </w:pPr>
      <w:bookmarkStart w:id="15" w:name="_Toc355625828"/>
      <w:r>
        <w:rPr>
          <w:rFonts w:hint="eastAsia"/>
        </w:rPr>
        <w:t>智能</w:t>
      </w:r>
      <w:r w:rsidR="0072704E">
        <w:rPr>
          <w:rFonts w:hint="eastAsia"/>
        </w:rPr>
        <w:t>合约</w:t>
      </w:r>
      <w:bookmarkEnd w:id="15"/>
    </w:p>
    <w:p w14:paraId="3EFF1DCA" w14:textId="65D48363" w:rsidR="00A53277" w:rsidRDefault="0072704E" w:rsidP="00A53277">
      <w:pPr>
        <w:pStyle w:val="3"/>
        <w:tabs>
          <w:tab w:val="left" w:pos="709"/>
        </w:tabs>
        <w:ind w:leftChars="202" w:left="424"/>
      </w:pPr>
      <w:bookmarkStart w:id="16" w:name="_Toc355625829"/>
      <w:r>
        <w:rPr>
          <w:rFonts w:hint="eastAsia"/>
        </w:rPr>
        <w:t>仓单确权</w:t>
      </w:r>
      <w:r w:rsidR="004350CC">
        <w:rPr>
          <w:rFonts w:hint="eastAsia"/>
        </w:rPr>
        <w:t>-</w:t>
      </w:r>
      <w:r w:rsidR="004350CC">
        <w:rPr>
          <w:rFonts w:hint="eastAsia"/>
        </w:rPr>
        <w:t>合约初始化</w:t>
      </w:r>
      <w:bookmarkEnd w:id="16"/>
    </w:p>
    <w:p w14:paraId="17ACF8D0" w14:textId="3C55D34B" w:rsidR="004350CC" w:rsidRPr="008F0C10" w:rsidRDefault="00B5595F" w:rsidP="008F0C10">
      <w:pPr>
        <w:pStyle w:val="a0"/>
        <w:ind w:firstLineChars="175" w:firstLine="420"/>
        <w:rPr>
          <w:sz w:val="24"/>
          <w:szCs w:val="24"/>
        </w:rPr>
      </w:pPr>
      <w:r w:rsidRPr="008F0C10">
        <w:rPr>
          <w:rFonts w:hint="eastAsia"/>
          <w:sz w:val="24"/>
          <w:szCs w:val="24"/>
        </w:rPr>
        <w:t>权限</w:t>
      </w:r>
      <w:r w:rsidR="008F0C10" w:rsidRPr="008F0C10">
        <w:rPr>
          <w:rFonts w:hint="eastAsia"/>
          <w:sz w:val="24"/>
          <w:szCs w:val="24"/>
        </w:rPr>
        <w:t>矩阵</w:t>
      </w:r>
      <w:r w:rsidR="004224F1">
        <w:rPr>
          <w:rFonts w:hint="eastAsia"/>
          <w:sz w:val="24"/>
          <w:szCs w:val="24"/>
        </w:rPr>
        <w:t>／</w:t>
      </w:r>
    </w:p>
    <w:tbl>
      <w:tblPr>
        <w:tblStyle w:val="3-6"/>
        <w:tblW w:w="0" w:type="auto"/>
        <w:tblInd w:w="534" w:type="dxa"/>
        <w:tblLook w:val="04A0" w:firstRow="1" w:lastRow="0" w:firstColumn="1" w:lastColumn="0" w:noHBand="0" w:noVBand="1"/>
      </w:tblPr>
      <w:tblGrid>
        <w:gridCol w:w="1754"/>
        <w:gridCol w:w="1931"/>
        <w:gridCol w:w="1985"/>
        <w:gridCol w:w="2126"/>
      </w:tblGrid>
      <w:tr w:rsidR="00EA728C" w14:paraId="5F19CAF6" w14:textId="77777777" w:rsidTr="00EA7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773F1C6A" w14:textId="3B22FF40" w:rsidR="00BE1442" w:rsidRDefault="00BE1442" w:rsidP="004350CC">
            <w:pPr>
              <w:pStyle w:val="a0"/>
              <w:ind w:firstLineChars="0" w:firstLine="0"/>
            </w:pPr>
            <w:r>
              <w:rPr>
                <w:rFonts w:hint="eastAsia"/>
              </w:rPr>
              <w:t>参与人角色</w:t>
            </w:r>
          </w:p>
        </w:tc>
        <w:tc>
          <w:tcPr>
            <w:tcW w:w="1931" w:type="dxa"/>
          </w:tcPr>
          <w:p w14:paraId="4B31F935" w14:textId="57FB6BD6" w:rsidR="00BE1442" w:rsidRDefault="00BE1442" w:rsidP="00561A79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仓单设立</w:t>
            </w:r>
          </w:p>
        </w:tc>
        <w:tc>
          <w:tcPr>
            <w:tcW w:w="1985" w:type="dxa"/>
          </w:tcPr>
          <w:p w14:paraId="573232E8" w14:textId="2F5769CC" w:rsidR="00BE1442" w:rsidRDefault="00BE1442" w:rsidP="00561A79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仓单转让</w:t>
            </w:r>
          </w:p>
        </w:tc>
        <w:tc>
          <w:tcPr>
            <w:tcW w:w="2126" w:type="dxa"/>
          </w:tcPr>
          <w:p w14:paraId="3BD7C127" w14:textId="4B7DE480" w:rsidR="00BE1442" w:rsidRDefault="00BE1442" w:rsidP="00561A79">
            <w:pPr>
              <w:pStyle w:val="a0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仓单质押</w:t>
            </w:r>
          </w:p>
        </w:tc>
      </w:tr>
      <w:tr w:rsidR="00EA728C" w14:paraId="3A565ECD" w14:textId="77777777" w:rsidTr="00EA7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7B8C1861" w14:textId="26F1C0FD" w:rsidR="00BE1442" w:rsidRDefault="002E6057" w:rsidP="004350CC">
            <w:pPr>
              <w:pStyle w:val="a0"/>
              <w:ind w:firstLineChars="0" w:firstLine="0"/>
            </w:pPr>
            <w:r>
              <w:rPr>
                <w:rFonts w:hint="eastAsia"/>
              </w:rPr>
              <w:t>保管人</w:t>
            </w:r>
          </w:p>
        </w:tc>
        <w:tc>
          <w:tcPr>
            <w:tcW w:w="1931" w:type="dxa"/>
          </w:tcPr>
          <w:p w14:paraId="48903959" w14:textId="33909140" w:rsidR="00BE1442" w:rsidRPr="00E84885" w:rsidRDefault="00E84885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1985" w:type="dxa"/>
          </w:tcPr>
          <w:p w14:paraId="5FF4EBC3" w14:textId="77777777" w:rsidR="00BE1442" w:rsidRDefault="00BE1442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2058F46" w14:textId="77777777" w:rsidR="00BE1442" w:rsidRDefault="00BE1442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28C" w14:paraId="3A8C6968" w14:textId="77777777" w:rsidTr="00EA7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7BEA5D2A" w14:textId="72979B48" w:rsidR="00BE1442" w:rsidRDefault="002E6057" w:rsidP="004350CC">
            <w:pPr>
              <w:pStyle w:val="a0"/>
              <w:ind w:firstLineChars="0" w:firstLine="0"/>
            </w:pPr>
            <w:r>
              <w:rPr>
                <w:rFonts w:hint="eastAsia"/>
              </w:rPr>
              <w:t>仓单持有人</w:t>
            </w:r>
          </w:p>
        </w:tc>
        <w:tc>
          <w:tcPr>
            <w:tcW w:w="1931" w:type="dxa"/>
          </w:tcPr>
          <w:p w14:paraId="6905173B" w14:textId="1D250F22" w:rsidR="00BE1442" w:rsidRDefault="00BE1442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591FC2" w14:textId="31C25754" w:rsidR="00BE1442" w:rsidRDefault="00BA1A2B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2126" w:type="dxa"/>
          </w:tcPr>
          <w:p w14:paraId="0D24097B" w14:textId="77777777" w:rsidR="00BE1442" w:rsidRDefault="00BE1442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28C" w14:paraId="40031CB0" w14:textId="77777777" w:rsidTr="00EA7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2FF36928" w14:textId="7D051DBC" w:rsidR="00BE1442" w:rsidRDefault="002E6057" w:rsidP="004350CC">
            <w:pPr>
              <w:pStyle w:val="a0"/>
              <w:ind w:firstLineChars="0" w:firstLine="0"/>
            </w:pPr>
            <w:r>
              <w:rPr>
                <w:rFonts w:hint="eastAsia"/>
              </w:rPr>
              <w:t>物权所有人</w:t>
            </w:r>
          </w:p>
        </w:tc>
        <w:tc>
          <w:tcPr>
            <w:tcW w:w="1931" w:type="dxa"/>
          </w:tcPr>
          <w:p w14:paraId="2815FB62" w14:textId="77777777" w:rsidR="00BE1442" w:rsidRDefault="00BE1442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59B39B" w14:textId="3DAD2891" w:rsidR="00BE1442" w:rsidRDefault="00E84885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2126" w:type="dxa"/>
          </w:tcPr>
          <w:p w14:paraId="024C3111" w14:textId="77777777" w:rsidR="00BE1442" w:rsidRDefault="00BE1442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728C" w14:paraId="0F61B0AD" w14:textId="77777777" w:rsidTr="00EA7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097CB3EB" w14:textId="2EF1639D" w:rsidR="00017B29" w:rsidRDefault="00A710A9" w:rsidP="004350CC">
            <w:pPr>
              <w:pStyle w:val="a0"/>
              <w:ind w:firstLineChars="0" w:firstLine="0"/>
            </w:pPr>
            <w:r>
              <w:rPr>
                <w:rFonts w:hint="eastAsia"/>
              </w:rPr>
              <w:t>企业</w:t>
            </w:r>
          </w:p>
        </w:tc>
        <w:tc>
          <w:tcPr>
            <w:tcW w:w="1931" w:type="dxa"/>
          </w:tcPr>
          <w:p w14:paraId="100EED5B" w14:textId="77777777" w:rsidR="00017B29" w:rsidRDefault="00017B29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7B46B44" w14:textId="36FA2030" w:rsidR="00017B29" w:rsidRDefault="00E84885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2126" w:type="dxa"/>
          </w:tcPr>
          <w:p w14:paraId="4F83D3D0" w14:textId="77777777" w:rsidR="00017B29" w:rsidRDefault="00017B29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728C" w14:paraId="723ECF44" w14:textId="77777777" w:rsidTr="00EA7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684AF65" w14:textId="573CEC9B" w:rsidR="00A710A9" w:rsidRDefault="00A710A9" w:rsidP="004350CC">
            <w:pPr>
              <w:pStyle w:val="a0"/>
              <w:ind w:firstLineChars="0" w:firstLine="0"/>
            </w:pPr>
            <w:r>
              <w:rPr>
                <w:rFonts w:hint="eastAsia"/>
              </w:rPr>
              <w:t>债权人</w:t>
            </w:r>
          </w:p>
        </w:tc>
        <w:tc>
          <w:tcPr>
            <w:tcW w:w="1931" w:type="dxa"/>
          </w:tcPr>
          <w:p w14:paraId="6B498BDB" w14:textId="77777777" w:rsidR="00A710A9" w:rsidRDefault="00A710A9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F874C69" w14:textId="77777777" w:rsidR="00A710A9" w:rsidRDefault="00A710A9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48B6217" w14:textId="4F415977" w:rsidR="00A710A9" w:rsidRDefault="00E84885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</w:tr>
      <w:tr w:rsidR="00EA728C" w14:paraId="47DDB31F" w14:textId="77777777" w:rsidTr="00EA7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48507463" w14:textId="1F2D8A4D" w:rsidR="00A710A9" w:rsidRDefault="00A710A9" w:rsidP="004350CC">
            <w:pPr>
              <w:pStyle w:val="a0"/>
              <w:ind w:firstLineChars="0" w:firstLine="0"/>
            </w:pPr>
            <w:r>
              <w:rPr>
                <w:rFonts w:hint="eastAsia"/>
              </w:rPr>
              <w:t>当事人</w:t>
            </w:r>
          </w:p>
        </w:tc>
        <w:tc>
          <w:tcPr>
            <w:tcW w:w="1931" w:type="dxa"/>
          </w:tcPr>
          <w:p w14:paraId="518DE14A" w14:textId="77777777" w:rsidR="00A710A9" w:rsidRDefault="00A710A9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B08C03B" w14:textId="77777777" w:rsidR="00A710A9" w:rsidRDefault="00A710A9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9C363F0" w14:textId="1D7E5248" w:rsidR="00A710A9" w:rsidRDefault="00E84885" w:rsidP="00561A79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</w:tr>
      <w:tr w:rsidR="00EA728C" w14:paraId="370A400A" w14:textId="77777777" w:rsidTr="00EA7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14:paraId="3130AB62" w14:textId="3201E125" w:rsidR="00F318E2" w:rsidRDefault="00F318E2" w:rsidP="004350CC">
            <w:pPr>
              <w:pStyle w:val="a0"/>
              <w:ind w:firstLineChars="0" w:firstLine="0"/>
            </w:pPr>
            <w:r>
              <w:rPr>
                <w:rFonts w:hint="eastAsia"/>
              </w:rPr>
              <w:t>善意第三人</w:t>
            </w:r>
          </w:p>
        </w:tc>
        <w:tc>
          <w:tcPr>
            <w:tcW w:w="1931" w:type="dxa"/>
          </w:tcPr>
          <w:p w14:paraId="332BA944" w14:textId="77777777" w:rsidR="00F318E2" w:rsidRDefault="00F318E2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09674D" w14:textId="3F0A6A1E" w:rsidR="00F318E2" w:rsidRDefault="00E84885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2126" w:type="dxa"/>
          </w:tcPr>
          <w:p w14:paraId="5CCCC764" w14:textId="7BD58D6F" w:rsidR="00F318E2" w:rsidRDefault="00430323" w:rsidP="00561A79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</w:tr>
    </w:tbl>
    <w:p w14:paraId="5E9CF407" w14:textId="77777777" w:rsidR="00BE3458" w:rsidRDefault="00BE3458" w:rsidP="00F02985">
      <w:pPr>
        <w:pStyle w:val="a0"/>
        <w:ind w:firstLineChars="0" w:firstLine="0"/>
      </w:pPr>
    </w:p>
    <w:p w14:paraId="3569C583" w14:textId="7ACA4714" w:rsidR="002D000B" w:rsidRDefault="004350CC" w:rsidP="002D000B">
      <w:pPr>
        <w:pStyle w:val="3"/>
        <w:tabs>
          <w:tab w:val="left" w:pos="709"/>
        </w:tabs>
        <w:ind w:leftChars="202" w:left="424"/>
      </w:pPr>
      <w:bookmarkStart w:id="17" w:name="_Toc355625830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t>仓单确权</w:t>
      </w:r>
      <w:r>
        <w:rPr>
          <w:rFonts w:hint="eastAsia"/>
        </w:rPr>
        <w:t>-</w:t>
      </w:r>
      <w:r w:rsidR="0086480A">
        <w:rPr>
          <w:rFonts w:hint="eastAsia"/>
        </w:rPr>
        <w:t>合约调用</w:t>
      </w:r>
      <w:bookmarkEnd w:id="17"/>
    </w:p>
    <w:p w14:paraId="75CB911E" w14:textId="77777777" w:rsidR="002D000B" w:rsidRPr="002D000B" w:rsidRDefault="002D000B" w:rsidP="002D000B">
      <w:pPr>
        <w:widowControl/>
        <w:autoSpaceDE w:val="0"/>
        <w:autoSpaceDN w:val="0"/>
        <w:adjustRightInd w:val="0"/>
        <w:ind w:firstLineChars="0" w:firstLine="420"/>
        <w:jc w:val="left"/>
        <w:rPr>
          <w:rFonts w:eastAsia="宋体" w:cs="Arial"/>
          <w:b/>
          <w:bCs/>
          <w:color w:val="FF6600"/>
          <w:kern w:val="0"/>
          <w:sz w:val="30"/>
          <w:szCs w:val="30"/>
        </w:rPr>
      </w:pPr>
      <w:r w:rsidRPr="002D000B">
        <w:rPr>
          <w:rFonts w:eastAsia="宋体" w:cs="Arial"/>
          <w:b/>
          <w:bCs/>
          <w:color w:val="FF6600"/>
          <w:kern w:val="0"/>
          <w:sz w:val="30"/>
          <w:szCs w:val="30"/>
        </w:rPr>
        <w:t>贝叶斯公式</w:t>
      </w:r>
    </w:p>
    <w:p w14:paraId="35CAFCEB" w14:textId="5DB080FB" w:rsidR="002D000B" w:rsidRDefault="002D000B" w:rsidP="002D000B">
      <w:pPr>
        <w:pStyle w:val="a0"/>
        <w:ind w:firstLine="520"/>
        <w:rPr>
          <w:rFonts w:eastAsia="宋体"/>
          <w:color w:val="FF6600"/>
          <w:kern w:val="1"/>
          <w:sz w:val="26"/>
          <w:szCs w:val="26"/>
        </w:rPr>
      </w:pPr>
      <w:r w:rsidRPr="002D000B">
        <w:rPr>
          <w:rFonts w:eastAsia="宋体"/>
          <w:color w:val="FF6600"/>
          <w:kern w:val="1"/>
          <w:sz w:val="26"/>
          <w:szCs w:val="26"/>
        </w:rPr>
        <w:tab/>
      </w:r>
      <w:r w:rsidRPr="002D000B">
        <w:rPr>
          <w:rFonts w:eastAsia="宋体"/>
          <w:color w:val="FF6600"/>
          <w:kern w:val="1"/>
          <w:sz w:val="26"/>
          <w:szCs w:val="26"/>
        </w:rPr>
        <w:tab/>
      </w:r>
      <w:r w:rsidRPr="002D000B">
        <w:rPr>
          <w:rFonts w:eastAsia="宋体"/>
          <w:noProof/>
          <w:color w:val="FF6600"/>
          <w:sz w:val="26"/>
          <w:szCs w:val="26"/>
        </w:rPr>
        <w:drawing>
          <wp:inline distT="0" distB="0" distL="0" distR="0" wp14:anchorId="40CF8FC7" wp14:editId="5F766FEB">
            <wp:extent cx="3204845" cy="597535"/>
            <wp:effectExtent l="0" t="0" r="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4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F2EA8" w14:textId="2B9D978F" w:rsidR="00681789" w:rsidRDefault="00681789" w:rsidP="00681789">
      <w:pPr>
        <w:pStyle w:val="a0"/>
        <w:ind w:firstLine="520"/>
        <w:rPr>
          <w:rFonts w:eastAsia="宋体"/>
          <w:color w:val="262626"/>
          <w:sz w:val="26"/>
          <w:szCs w:val="26"/>
        </w:rPr>
      </w:pPr>
      <w:r>
        <w:rPr>
          <w:rFonts w:eastAsia="宋体"/>
          <w:color w:val="262626"/>
          <w:sz w:val="26"/>
          <w:szCs w:val="26"/>
        </w:rPr>
        <w:t>公式中，事件</w:t>
      </w:r>
      <w:r>
        <w:rPr>
          <w:rFonts w:eastAsia="宋体"/>
          <w:color w:val="262626"/>
          <w:sz w:val="26"/>
          <w:szCs w:val="26"/>
        </w:rPr>
        <w:t>Bi</w:t>
      </w:r>
      <w:r>
        <w:rPr>
          <w:rFonts w:eastAsia="宋体"/>
          <w:color w:val="262626"/>
          <w:sz w:val="26"/>
          <w:szCs w:val="26"/>
        </w:rPr>
        <w:t>的概率为</w:t>
      </w:r>
      <w:r>
        <w:rPr>
          <w:rFonts w:eastAsia="宋体"/>
          <w:color w:val="262626"/>
          <w:sz w:val="26"/>
          <w:szCs w:val="26"/>
        </w:rPr>
        <w:t>P(Bi)</w:t>
      </w:r>
      <w:r>
        <w:rPr>
          <w:rFonts w:eastAsia="宋体"/>
          <w:color w:val="262626"/>
          <w:sz w:val="26"/>
          <w:szCs w:val="26"/>
        </w:rPr>
        <w:t>，事件</w:t>
      </w:r>
      <w:r>
        <w:rPr>
          <w:rFonts w:eastAsia="宋体"/>
          <w:color w:val="262626"/>
          <w:sz w:val="26"/>
          <w:szCs w:val="26"/>
        </w:rPr>
        <w:t>Bi</w:t>
      </w:r>
      <w:r>
        <w:rPr>
          <w:rFonts w:eastAsia="宋体"/>
          <w:color w:val="262626"/>
          <w:sz w:val="26"/>
          <w:szCs w:val="26"/>
        </w:rPr>
        <w:t>已发生条件下事件</w:t>
      </w:r>
      <w:r>
        <w:rPr>
          <w:rFonts w:eastAsia="宋体"/>
          <w:color w:val="262626"/>
          <w:sz w:val="26"/>
          <w:szCs w:val="26"/>
        </w:rPr>
        <w:t>A</w:t>
      </w:r>
      <w:r>
        <w:rPr>
          <w:rFonts w:eastAsia="宋体"/>
          <w:color w:val="262626"/>
          <w:sz w:val="26"/>
          <w:szCs w:val="26"/>
        </w:rPr>
        <w:t>的概率为</w:t>
      </w:r>
      <w:r>
        <w:rPr>
          <w:rFonts w:eastAsia="宋体"/>
          <w:color w:val="262626"/>
          <w:sz w:val="26"/>
          <w:szCs w:val="26"/>
        </w:rPr>
        <w:t>P(A│Bi)</w:t>
      </w:r>
      <w:r>
        <w:rPr>
          <w:rFonts w:eastAsia="宋体"/>
          <w:color w:val="262626"/>
          <w:sz w:val="26"/>
          <w:szCs w:val="26"/>
        </w:rPr>
        <w:t>，事件</w:t>
      </w:r>
      <w:r>
        <w:rPr>
          <w:rFonts w:eastAsia="宋体"/>
          <w:color w:val="262626"/>
          <w:sz w:val="26"/>
          <w:szCs w:val="26"/>
        </w:rPr>
        <w:t>A</w:t>
      </w:r>
      <w:r>
        <w:rPr>
          <w:rFonts w:eastAsia="宋体"/>
          <w:color w:val="262626"/>
          <w:sz w:val="26"/>
          <w:szCs w:val="26"/>
        </w:rPr>
        <w:t>发生条件下事件</w:t>
      </w:r>
      <w:r>
        <w:rPr>
          <w:rFonts w:eastAsia="宋体"/>
          <w:color w:val="262626"/>
          <w:sz w:val="26"/>
          <w:szCs w:val="26"/>
        </w:rPr>
        <w:t>Bi</w:t>
      </w:r>
      <w:r>
        <w:rPr>
          <w:rFonts w:eastAsia="宋体"/>
          <w:color w:val="262626"/>
          <w:sz w:val="26"/>
          <w:szCs w:val="26"/>
        </w:rPr>
        <w:t>的概率为</w:t>
      </w:r>
      <w:r>
        <w:rPr>
          <w:rFonts w:eastAsia="宋体"/>
          <w:color w:val="262626"/>
          <w:sz w:val="26"/>
          <w:szCs w:val="26"/>
        </w:rPr>
        <w:t>P(Bi│A)</w:t>
      </w:r>
      <w:r>
        <w:rPr>
          <w:rFonts w:eastAsia="宋体"/>
          <w:color w:val="262626"/>
          <w:sz w:val="26"/>
          <w:szCs w:val="26"/>
        </w:rPr>
        <w:t>。</w:t>
      </w:r>
    </w:p>
    <w:p w14:paraId="3CBB6C0C" w14:textId="77777777" w:rsidR="00681789" w:rsidRDefault="00681789" w:rsidP="00681789">
      <w:pPr>
        <w:pStyle w:val="a0"/>
        <w:ind w:firstLine="420"/>
        <w:rPr>
          <w:color w:val="FF6600"/>
        </w:rPr>
      </w:pPr>
    </w:p>
    <w:p w14:paraId="54ECA399" w14:textId="77777777" w:rsidR="00C644FB" w:rsidRDefault="00C644FB" w:rsidP="00C644FB">
      <w:pPr>
        <w:pStyle w:val="a0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</w:t>
      </w:r>
    </w:p>
    <w:p w14:paraId="154D149A" w14:textId="3EA75D2D" w:rsidR="00C644FB" w:rsidRDefault="00C644FB" w:rsidP="00AF5E04">
      <w:pPr>
        <w:pStyle w:val="a0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仓单属性</w:t>
      </w:r>
    </w:p>
    <w:tbl>
      <w:tblPr>
        <w:tblStyle w:val="af9"/>
        <w:tblW w:w="9035" w:type="dxa"/>
        <w:tblInd w:w="481" w:type="dxa"/>
        <w:tblLook w:val="04A0" w:firstRow="1" w:lastRow="0" w:firstColumn="1" w:lastColumn="0" w:noHBand="0" w:noVBand="1"/>
      </w:tblPr>
      <w:tblGrid>
        <w:gridCol w:w="2442"/>
        <w:gridCol w:w="2197"/>
        <w:gridCol w:w="2198"/>
        <w:gridCol w:w="2198"/>
      </w:tblGrid>
      <w:tr w:rsidR="00C51AD4" w14:paraId="5CD069AD" w14:textId="77777777" w:rsidTr="00AF5E04">
        <w:tc>
          <w:tcPr>
            <w:tcW w:w="2442" w:type="dxa"/>
            <w:vMerge w:val="restart"/>
          </w:tcPr>
          <w:p w14:paraId="59E06A7F" w14:textId="50589668" w:rsidR="00C51AD4" w:rsidRPr="00D16940" w:rsidRDefault="00C51AD4" w:rsidP="00C644FB">
            <w:pPr>
              <w:pStyle w:val="a0"/>
              <w:ind w:firstLineChars="0" w:firstLine="0"/>
              <w:rPr>
                <w:color w:val="F79646" w:themeColor="accent6"/>
                <w:sz w:val="24"/>
                <w:szCs w:val="24"/>
              </w:rPr>
            </w:pPr>
            <w:r w:rsidRPr="00D16940">
              <w:rPr>
                <w:rFonts w:hint="eastAsia"/>
                <w:color w:val="F79646" w:themeColor="accent6"/>
                <w:sz w:val="24"/>
                <w:szCs w:val="24"/>
              </w:rPr>
              <w:t>基本属性</w:t>
            </w:r>
          </w:p>
        </w:tc>
        <w:tc>
          <w:tcPr>
            <w:tcW w:w="2197" w:type="dxa"/>
          </w:tcPr>
          <w:p w14:paraId="1162797C" w14:textId="4C458795" w:rsidR="00C51AD4" w:rsidRPr="00D16940" w:rsidRDefault="00C51AD4" w:rsidP="00C644FB">
            <w:pPr>
              <w:pStyle w:val="a0"/>
              <w:ind w:firstLineChars="0" w:firstLine="0"/>
              <w:rPr>
                <w:color w:val="F79646" w:themeColor="accent6"/>
                <w:sz w:val="24"/>
                <w:szCs w:val="24"/>
              </w:rPr>
            </w:pPr>
            <w:r w:rsidRPr="00D16940">
              <w:rPr>
                <w:rFonts w:hint="eastAsia"/>
                <w:color w:val="F79646" w:themeColor="accent6"/>
                <w:sz w:val="24"/>
                <w:szCs w:val="24"/>
              </w:rPr>
              <w:t>名称</w:t>
            </w:r>
          </w:p>
        </w:tc>
        <w:tc>
          <w:tcPr>
            <w:tcW w:w="2198" w:type="dxa"/>
          </w:tcPr>
          <w:p w14:paraId="09DB3A61" w14:textId="412A2927" w:rsidR="00C51AD4" w:rsidRPr="00D16940" w:rsidRDefault="00F50C45" w:rsidP="00C644FB">
            <w:pPr>
              <w:pStyle w:val="a0"/>
              <w:ind w:firstLineChars="0" w:firstLine="0"/>
              <w:rPr>
                <w:color w:val="F79646" w:themeColor="accent6"/>
                <w:sz w:val="24"/>
                <w:szCs w:val="24"/>
              </w:rPr>
            </w:pPr>
            <w:r>
              <w:rPr>
                <w:color w:val="F79646" w:themeColor="accent6"/>
                <w:sz w:val="24"/>
                <w:szCs w:val="24"/>
              </w:rPr>
              <w:t xml:space="preserve"> </w:t>
            </w:r>
            <w:r>
              <w:rPr>
                <w:rFonts w:hint="eastAsia"/>
                <w:color w:val="F79646" w:themeColor="accent6"/>
                <w:sz w:val="24"/>
                <w:szCs w:val="24"/>
              </w:rPr>
              <w:t>定义</w:t>
            </w:r>
          </w:p>
        </w:tc>
        <w:tc>
          <w:tcPr>
            <w:tcW w:w="2198" w:type="dxa"/>
          </w:tcPr>
          <w:p w14:paraId="3A5B54C9" w14:textId="7EE1A75F" w:rsidR="00C51AD4" w:rsidRPr="00D16940" w:rsidRDefault="00F50C45" w:rsidP="00C644FB">
            <w:pPr>
              <w:pStyle w:val="a0"/>
              <w:ind w:firstLineChars="0" w:firstLine="0"/>
              <w:rPr>
                <w:color w:val="F79646" w:themeColor="accent6"/>
                <w:sz w:val="24"/>
                <w:szCs w:val="24"/>
              </w:rPr>
            </w:pPr>
            <w:r w:rsidRPr="00D16940">
              <w:rPr>
                <w:rFonts w:hint="eastAsia"/>
                <w:color w:val="F79646" w:themeColor="accent6"/>
                <w:sz w:val="24"/>
                <w:szCs w:val="24"/>
              </w:rPr>
              <w:t>类型</w:t>
            </w:r>
          </w:p>
        </w:tc>
      </w:tr>
      <w:tr w:rsidR="00C51AD4" w14:paraId="395634B4" w14:textId="77777777" w:rsidTr="00AF5E04">
        <w:tc>
          <w:tcPr>
            <w:tcW w:w="2442" w:type="dxa"/>
            <w:vMerge/>
          </w:tcPr>
          <w:p w14:paraId="4272F6B4" w14:textId="1F1F9FC4" w:rsidR="00C51AD4" w:rsidRPr="00D16940" w:rsidRDefault="00C51AD4" w:rsidP="00C644F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197" w:type="dxa"/>
          </w:tcPr>
          <w:p w14:paraId="4F6F1D99" w14:textId="2017563B" w:rsidR="00C51AD4" w:rsidRDefault="00C51AD4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D16940">
              <w:rPr>
                <w:rFonts w:hint="eastAsia"/>
                <w:szCs w:val="21"/>
              </w:rPr>
              <w:t>仓单ID</w:t>
            </w:r>
          </w:p>
        </w:tc>
        <w:tc>
          <w:tcPr>
            <w:tcW w:w="2198" w:type="dxa"/>
          </w:tcPr>
          <w:p w14:paraId="74CF57FC" w14:textId="36C83478" w:rsidR="00C51AD4" w:rsidRDefault="00CD02A6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wid</w:t>
            </w:r>
          </w:p>
        </w:tc>
        <w:tc>
          <w:tcPr>
            <w:tcW w:w="2198" w:type="dxa"/>
          </w:tcPr>
          <w:p w14:paraId="516F63D8" w14:textId="59BD7182" w:rsidR="00C51AD4" w:rsidRDefault="005905A6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C51AD4" w14:paraId="41FC731E" w14:textId="77777777" w:rsidTr="00AF5E04">
        <w:tc>
          <w:tcPr>
            <w:tcW w:w="2442" w:type="dxa"/>
            <w:vMerge/>
          </w:tcPr>
          <w:p w14:paraId="2A6C5797" w14:textId="1B40E3C5" w:rsidR="00C51AD4" w:rsidRPr="00D16940" w:rsidRDefault="00C51AD4" w:rsidP="00C644F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197" w:type="dxa"/>
          </w:tcPr>
          <w:p w14:paraId="1968F64D" w14:textId="3A53E10A" w:rsidR="00C51AD4" w:rsidRDefault="00C51AD4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D16940">
              <w:rPr>
                <w:rFonts w:hint="eastAsia"/>
                <w:szCs w:val="21"/>
              </w:rPr>
              <w:t>签发时间</w:t>
            </w:r>
          </w:p>
        </w:tc>
        <w:tc>
          <w:tcPr>
            <w:tcW w:w="2198" w:type="dxa"/>
          </w:tcPr>
          <w:p w14:paraId="6ABDB585" w14:textId="166DED1F" w:rsidR="00C51AD4" w:rsidRDefault="009122A0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2198" w:type="dxa"/>
          </w:tcPr>
          <w:p w14:paraId="0AE9AF73" w14:textId="151FB5E9" w:rsidR="00C51AD4" w:rsidRDefault="00123C53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C51AD4" w14:paraId="33FA4E34" w14:textId="77777777" w:rsidTr="00AF5E04">
        <w:tc>
          <w:tcPr>
            <w:tcW w:w="2442" w:type="dxa"/>
            <w:vMerge/>
          </w:tcPr>
          <w:p w14:paraId="5AEB08E1" w14:textId="236EAD92" w:rsidR="00C51AD4" w:rsidRPr="00D16940" w:rsidRDefault="00C51AD4" w:rsidP="00C644F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197" w:type="dxa"/>
          </w:tcPr>
          <w:p w14:paraId="05C0923C" w14:textId="3EED0850" w:rsidR="00C51AD4" w:rsidRDefault="00C51AD4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D16940">
              <w:rPr>
                <w:rFonts w:hint="eastAsia"/>
                <w:szCs w:val="21"/>
              </w:rPr>
              <w:t>存货人</w:t>
            </w:r>
          </w:p>
        </w:tc>
        <w:tc>
          <w:tcPr>
            <w:tcW w:w="2198" w:type="dxa"/>
          </w:tcPr>
          <w:p w14:paraId="47B6A9E4" w14:textId="18CBF9DC" w:rsidR="00C51AD4" w:rsidRDefault="009122A0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Inv</w:t>
            </w:r>
          </w:p>
        </w:tc>
        <w:tc>
          <w:tcPr>
            <w:tcW w:w="2198" w:type="dxa"/>
          </w:tcPr>
          <w:p w14:paraId="45A05C1B" w14:textId="267CA516" w:rsidR="00C51AD4" w:rsidRDefault="005905A6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37267" w14:paraId="613C6EC0" w14:textId="77777777" w:rsidTr="00AF5E04">
        <w:tc>
          <w:tcPr>
            <w:tcW w:w="2442" w:type="dxa"/>
            <w:vMerge/>
          </w:tcPr>
          <w:p w14:paraId="72836DFC" w14:textId="68058BEF" w:rsidR="00237267" w:rsidRPr="00D16940" w:rsidRDefault="00237267" w:rsidP="00C644F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197" w:type="dxa"/>
          </w:tcPr>
          <w:p w14:paraId="371F5A5A" w14:textId="59ED196C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D16940">
              <w:rPr>
                <w:rFonts w:hint="eastAsia"/>
                <w:szCs w:val="21"/>
              </w:rPr>
              <w:t>存期</w:t>
            </w:r>
          </w:p>
        </w:tc>
        <w:tc>
          <w:tcPr>
            <w:tcW w:w="2198" w:type="dxa"/>
          </w:tcPr>
          <w:p w14:paraId="48DA07A3" w14:textId="2C6E859F" w:rsidR="00237267" w:rsidRDefault="00CD02A6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</w:t>
            </w:r>
          </w:p>
        </w:tc>
        <w:tc>
          <w:tcPr>
            <w:tcW w:w="2198" w:type="dxa"/>
          </w:tcPr>
          <w:p w14:paraId="6F63C2FE" w14:textId="77F53CDE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237267" w14:paraId="5853C024" w14:textId="77777777" w:rsidTr="00AF5E04">
        <w:tc>
          <w:tcPr>
            <w:tcW w:w="2442" w:type="dxa"/>
            <w:vMerge/>
          </w:tcPr>
          <w:p w14:paraId="53D9E3EF" w14:textId="37D63E1F" w:rsidR="00237267" w:rsidRPr="00D16940" w:rsidRDefault="00237267" w:rsidP="00C644F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197" w:type="dxa"/>
          </w:tcPr>
          <w:p w14:paraId="690A37EA" w14:textId="56B631EE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D16940">
              <w:rPr>
                <w:rFonts w:hint="eastAsia"/>
                <w:szCs w:val="21"/>
              </w:rPr>
              <w:t>存储仓库</w:t>
            </w:r>
          </w:p>
        </w:tc>
        <w:tc>
          <w:tcPr>
            <w:tcW w:w="2198" w:type="dxa"/>
          </w:tcPr>
          <w:p w14:paraId="48100205" w14:textId="62066674" w:rsidR="00237267" w:rsidRDefault="009122A0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wh</w:t>
            </w:r>
          </w:p>
        </w:tc>
        <w:tc>
          <w:tcPr>
            <w:tcW w:w="2198" w:type="dxa"/>
          </w:tcPr>
          <w:p w14:paraId="292A56E1" w14:textId="54EBAFC2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37267" w14:paraId="45C80602" w14:textId="77777777" w:rsidTr="00AF5E04">
        <w:tc>
          <w:tcPr>
            <w:tcW w:w="2442" w:type="dxa"/>
            <w:vMerge/>
          </w:tcPr>
          <w:p w14:paraId="17B1FA4C" w14:textId="3119ED20" w:rsidR="00237267" w:rsidRPr="00D16940" w:rsidRDefault="00237267" w:rsidP="00C644F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197" w:type="dxa"/>
          </w:tcPr>
          <w:p w14:paraId="21DBEDE2" w14:textId="7002BEF3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D16940">
              <w:rPr>
                <w:rFonts w:hint="eastAsia"/>
                <w:szCs w:val="21"/>
              </w:rPr>
              <w:t>保管人</w:t>
            </w:r>
          </w:p>
        </w:tc>
        <w:tc>
          <w:tcPr>
            <w:tcW w:w="2198" w:type="dxa"/>
          </w:tcPr>
          <w:p w14:paraId="0D41BA64" w14:textId="232985BD" w:rsidR="00237267" w:rsidRDefault="009122A0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cd</w:t>
            </w:r>
          </w:p>
        </w:tc>
        <w:tc>
          <w:tcPr>
            <w:tcW w:w="2198" w:type="dxa"/>
          </w:tcPr>
          <w:p w14:paraId="2D984627" w14:textId="0A6A4562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37267" w14:paraId="3607430A" w14:textId="77777777" w:rsidTr="00AF5E04">
        <w:tc>
          <w:tcPr>
            <w:tcW w:w="2442" w:type="dxa"/>
            <w:vMerge/>
          </w:tcPr>
          <w:p w14:paraId="5C4648EA" w14:textId="4AAAB180" w:rsidR="00237267" w:rsidRPr="00D16940" w:rsidRDefault="00237267" w:rsidP="00C644FB">
            <w:pPr>
              <w:pStyle w:val="a0"/>
              <w:ind w:firstLineChars="0" w:firstLine="0"/>
              <w:rPr>
                <w:szCs w:val="21"/>
              </w:rPr>
            </w:pPr>
          </w:p>
        </w:tc>
        <w:tc>
          <w:tcPr>
            <w:tcW w:w="2197" w:type="dxa"/>
          </w:tcPr>
          <w:p w14:paraId="0F680D61" w14:textId="25602F0C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D16940">
              <w:rPr>
                <w:rFonts w:hint="eastAsia"/>
                <w:szCs w:val="21"/>
              </w:rPr>
              <w:t>合同编号</w:t>
            </w:r>
          </w:p>
        </w:tc>
        <w:tc>
          <w:tcPr>
            <w:tcW w:w="2198" w:type="dxa"/>
          </w:tcPr>
          <w:p w14:paraId="25D609F2" w14:textId="640B8E11" w:rsidR="00237267" w:rsidRDefault="009122A0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cnumber</w:t>
            </w:r>
          </w:p>
        </w:tc>
        <w:tc>
          <w:tcPr>
            <w:tcW w:w="2198" w:type="dxa"/>
          </w:tcPr>
          <w:p w14:paraId="1F485C3D" w14:textId="0576EB68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237267" w14:paraId="3B9F2106" w14:textId="77777777" w:rsidTr="00AF5E04">
        <w:tc>
          <w:tcPr>
            <w:tcW w:w="2442" w:type="dxa"/>
            <w:vMerge w:val="restart"/>
          </w:tcPr>
          <w:p w14:paraId="60F0D7D0" w14:textId="52BFADDC" w:rsidR="00237267" w:rsidRPr="00D76432" w:rsidRDefault="00237267" w:rsidP="00C644FB">
            <w:pPr>
              <w:pStyle w:val="a0"/>
              <w:ind w:firstLineChars="0" w:firstLine="0"/>
              <w:rPr>
                <w:color w:val="F79646" w:themeColor="accent6"/>
                <w:sz w:val="24"/>
                <w:szCs w:val="24"/>
              </w:rPr>
            </w:pPr>
            <w:r w:rsidRPr="00D76432">
              <w:rPr>
                <w:rFonts w:hint="eastAsia"/>
                <w:color w:val="F79646" w:themeColor="accent6"/>
                <w:sz w:val="24"/>
                <w:szCs w:val="24"/>
              </w:rPr>
              <w:t>权利属性</w:t>
            </w:r>
          </w:p>
        </w:tc>
        <w:tc>
          <w:tcPr>
            <w:tcW w:w="2197" w:type="dxa"/>
          </w:tcPr>
          <w:p w14:paraId="1294365C" w14:textId="7C731278" w:rsidR="00237267" w:rsidRPr="00D76432" w:rsidRDefault="00237267" w:rsidP="00C644FB">
            <w:pPr>
              <w:pStyle w:val="a0"/>
              <w:ind w:firstLineChars="0" w:firstLine="0"/>
              <w:rPr>
                <w:color w:val="F79646" w:themeColor="accent6"/>
                <w:sz w:val="24"/>
                <w:szCs w:val="24"/>
              </w:rPr>
            </w:pPr>
            <w:r w:rsidRPr="00D16940">
              <w:rPr>
                <w:rFonts w:hint="eastAsia"/>
                <w:color w:val="F79646" w:themeColor="accent6"/>
                <w:sz w:val="24"/>
                <w:szCs w:val="24"/>
              </w:rPr>
              <w:t>名称</w:t>
            </w:r>
          </w:p>
        </w:tc>
        <w:tc>
          <w:tcPr>
            <w:tcW w:w="2198" w:type="dxa"/>
          </w:tcPr>
          <w:p w14:paraId="5AF61B32" w14:textId="4529831B" w:rsidR="00237267" w:rsidRPr="00D76432" w:rsidRDefault="00237267" w:rsidP="00C644FB">
            <w:pPr>
              <w:pStyle w:val="a0"/>
              <w:ind w:firstLineChars="0" w:firstLine="0"/>
              <w:rPr>
                <w:color w:val="F79646" w:themeColor="accent6"/>
                <w:sz w:val="24"/>
                <w:szCs w:val="24"/>
              </w:rPr>
            </w:pPr>
            <w:r>
              <w:rPr>
                <w:rFonts w:hint="eastAsia"/>
                <w:color w:val="F79646" w:themeColor="accent6"/>
                <w:sz w:val="24"/>
                <w:szCs w:val="24"/>
              </w:rPr>
              <w:t>定义</w:t>
            </w:r>
          </w:p>
        </w:tc>
        <w:tc>
          <w:tcPr>
            <w:tcW w:w="2198" w:type="dxa"/>
          </w:tcPr>
          <w:p w14:paraId="2E7E3AB6" w14:textId="402CCBD2" w:rsidR="00237267" w:rsidRPr="00D76432" w:rsidRDefault="00237267" w:rsidP="00C644FB">
            <w:pPr>
              <w:pStyle w:val="a0"/>
              <w:ind w:firstLineChars="0" w:firstLine="0"/>
              <w:rPr>
                <w:color w:val="F79646" w:themeColor="accent6"/>
                <w:sz w:val="24"/>
                <w:szCs w:val="24"/>
              </w:rPr>
            </w:pPr>
            <w:r>
              <w:rPr>
                <w:rFonts w:hint="eastAsia"/>
                <w:color w:val="F79646" w:themeColor="accent6"/>
                <w:sz w:val="24"/>
                <w:szCs w:val="24"/>
              </w:rPr>
              <w:t>类型</w:t>
            </w:r>
          </w:p>
        </w:tc>
      </w:tr>
      <w:tr w:rsidR="00237267" w14:paraId="1081FBE6" w14:textId="77777777" w:rsidTr="00AF5E04">
        <w:tc>
          <w:tcPr>
            <w:tcW w:w="2442" w:type="dxa"/>
            <w:vMerge/>
          </w:tcPr>
          <w:p w14:paraId="499BD8E1" w14:textId="39665A7B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97" w:type="dxa"/>
          </w:tcPr>
          <w:p w14:paraId="7ADC1B8F" w14:textId="2FECEAB7" w:rsidR="00237267" w:rsidRDefault="00237267" w:rsidP="00FF6382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4B5B21">
              <w:rPr>
                <w:rFonts w:cs="Times"/>
                <w:color w:val="000000" w:themeColor="text1"/>
                <w:szCs w:val="21"/>
              </w:rPr>
              <w:t>提货权</w:t>
            </w:r>
          </w:p>
        </w:tc>
        <w:tc>
          <w:tcPr>
            <w:tcW w:w="2198" w:type="dxa"/>
          </w:tcPr>
          <w:p w14:paraId="691A2566" w14:textId="2EF5330B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4B5B21">
              <w:rPr>
                <w:rFonts w:cs="Times"/>
                <w:i/>
                <w:iCs/>
                <w:color w:val="000000" w:themeColor="text1"/>
                <w:szCs w:val="21"/>
              </w:rPr>
              <w:t>RoD</w:t>
            </w:r>
          </w:p>
        </w:tc>
        <w:tc>
          <w:tcPr>
            <w:tcW w:w="2198" w:type="dxa"/>
          </w:tcPr>
          <w:p w14:paraId="2B199BFD" w14:textId="1E506D79" w:rsidR="00237267" w:rsidRDefault="005E462E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5E462E">
              <w:rPr>
                <w:sz w:val="24"/>
                <w:szCs w:val="24"/>
              </w:rPr>
              <w:t>Boolean</w:t>
            </w:r>
          </w:p>
        </w:tc>
      </w:tr>
      <w:tr w:rsidR="00237267" w14:paraId="5E24DF6D" w14:textId="77777777" w:rsidTr="00AF5E04">
        <w:tc>
          <w:tcPr>
            <w:tcW w:w="2442" w:type="dxa"/>
            <w:vMerge/>
          </w:tcPr>
          <w:p w14:paraId="68369A4A" w14:textId="26AA05EA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97" w:type="dxa"/>
          </w:tcPr>
          <w:p w14:paraId="11C9EDE4" w14:textId="049FECAD" w:rsidR="00237267" w:rsidRDefault="00237267" w:rsidP="00B303DF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4B5B21">
              <w:rPr>
                <w:rFonts w:cs="Times"/>
                <w:color w:val="000000" w:themeColor="text1"/>
                <w:szCs w:val="21"/>
              </w:rPr>
              <w:t>照单获取</w:t>
            </w:r>
          </w:p>
        </w:tc>
        <w:tc>
          <w:tcPr>
            <w:tcW w:w="2198" w:type="dxa"/>
          </w:tcPr>
          <w:p w14:paraId="0AB7F19D" w14:textId="064750DD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4B5B21">
              <w:rPr>
                <w:rFonts w:cs="Times"/>
                <w:i/>
                <w:iCs/>
                <w:color w:val="000000" w:themeColor="text1"/>
                <w:szCs w:val="21"/>
              </w:rPr>
              <w:t>GoS</w:t>
            </w:r>
          </w:p>
        </w:tc>
        <w:tc>
          <w:tcPr>
            <w:tcW w:w="2198" w:type="dxa"/>
          </w:tcPr>
          <w:p w14:paraId="4DBCC6D6" w14:textId="0E25962B" w:rsidR="00237267" w:rsidRDefault="005E462E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5E462E">
              <w:rPr>
                <w:sz w:val="24"/>
                <w:szCs w:val="24"/>
              </w:rPr>
              <w:t>Boolean</w:t>
            </w:r>
          </w:p>
        </w:tc>
      </w:tr>
      <w:tr w:rsidR="00237267" w14:paraId="54C141F9" w14:textId="77777777" w:rsidTr="00AF5E04">
        <w:tc>
          <w:tcPr>
            <w:tcW w:w="2442" w:type="dxa"/>
            <w:vMerge/>
          </w:tcPr>
          <w:p w14:paraId="60146A19" w14:textId="63B1A4B1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197" w:type="dxa"/>
          </w:tcPr>
          <w:p w14:paraId="0A3720B2" w14:textId="6BC6772D" w:rsidR="00237267" w:rsidRDefault="00237267" w:rsidP="007F7C7A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4B5B21">
              <w:rPr>
                <w:rFonts w:cs="Times"/>
                <w:color w:val="000000" w:themeColor="text1"/>
                <w:szCs w:val="21"/>
              </w:rPr>
              <w:t>所有权</w:t>
            </w:r>
          </w:p>
        </w:tc>
        <w:tc>
          <w:tcPr>
            <w:tcW w:w="2198" w:type="dxa"/>
          </w:tcPr>
          <w:p w14:paraId="7FEDF772" w14:textId="37D6F79A" w:rsidR="00237267" w:rsidRDefault="00237267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4B5B21">
              <w:rPr>
                <w:rFonts w:cs="Times"/>
                <w:i/>
                <w:iCs/>
                <w:color w:val="000000" w:themeColor="text1"/>
                <w:szCs w:val="21"/>
              </w:rPr>
              <w:t>OoG</w:t>
            </w:r>
          </w:p>
        </w:tc>
        <w:tc>
          <w:tcPr>
            <w:tcW w:w="2198" w:type="dxa"/>
          </w:tcPr>
          <w:p w14:paraId="673AC5C0" w14:textId="52FEB59A" w:rsidR="00237267" w:rsidRDefault="005E462E" w:rsidP="00C644FB">
            <w:pPr>
              <w:pStyle w:val="a0"/>
              <w:ind w:firstLineChars="0" w:firstLine="0"/>
              <w:rPr>
                <w:sz w:val="24"/>
                <w:szCs w:val="24"/>
              </w:rPr>
            </w:pPr>
            <w:r w:rsidRPr="005E462E">
              <w:rPr>
                <w:sz w:val="24"/>
                <w:szCs w:val="24"/>
              </w:rPr>
              <w:t>Boolean</w:t>
            </w:r>
          </w:p>
        </w:tc>
      </w:tr>
    </w:tbl>
    <w:p w14:paraId="6F34BABC" w14:textId="4A168320" w:rsidR="00C644FB" w:rsidRPr="0050225F" w:rsidRDefault="0050225F" w:rsidP="0050225F">
      <w:pPr>
        <w:pStyle w:val="a0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14:paraId="68566BF6" w14:textId="0CC35032" w:rsidR="00711AAC" w:rsidRPr="00ED5202" w:rsidRDefault="00711AAC" w:rsidP="00ED5202">
      <w:pPr>
        <w:pStyle w:val="a0"/>
        <w:ind w:firstLine="480"/>
        <w:rPr>
          <w:sz w:val="24"/>
          <w:szCs w:val="24"/>
        </w:rPr>
      </w:pPr>
      <w:r w:rsidRPr="00ED5202">
        <w:rPr>
          <w:rFonts w:hint="eastAsia"/>
          <w:sz w:val="24"/>
          <w:szCs w:val="24"/>
        </w:rPr>
        <w:t>仓单设立</w:t>
      </w:r>
      <w:r w:rsidR="00E81724">
        <w:rPr>
          <w:rFonts w:hint="eastAsia"/>
          <w:sz w:val="24"/>
          <w:szCs w:val="24"/>
        </w:rPr>
        <w:t>／</w:t>
      </w:r>
    </w:p>
    <w:p w14:paraId="516BC74C" w14:textId="024DAA8F" w:rsidR="00711AAC" w:rsidRDefault="00E81724" w:rsidP="00E81724">
      <w:pPr>
        <w:pStyle w:val="a0"/>
        <w:ind w:left="360" w:firstLine="480"/>
      </w:pPr>
      <w:r>
        <w:rPr>
          <w:rFonts w:hint="eastAsia"/>
          <w:sz w:val="24"/>
          <w:szCs w:val="24"/>
        </w:rPr>
        <w:t>～</w:t>
      </w:r>
      <w:r w:rsidRPr="00A502F7">
        <w:t>WR</w:t>
      </w:r>
      <w:r>
        <w:rPr>
          <w:rFonts w:hint="eastAsia"/>
        </w:rPr>
        <w:t>0</w:t>
      </w:r>
    </w:p>
    <w:p w14:paraId="3FD57A80" w14:textId="2CDAAF3D" w:rsidR="0095405C" w:rsidRDefault="00CF6867" w:rsidP="00C644FB">
      <w:pPr>
        <w:pStyle w:val="a0"/>
        <w:ind w:left="36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分析采集到的外部数据链，利用贝叶斯公式，不断计算各种条件情况下当前仓单权利路径的可能性</w:t>
      </w:r>
      <w:r w:rsidR="00F567B2">
        <w:rPr>
          <w:rFonts w:hint="eastAsia"/>
          <w:sz w:val="24"/>
          <w:szCs w:val="24"/>
        </w:rPr>
        <w:t xml:space="preserve"> </w:t>
      </w:r>
    </w:p>
    <w:p w14:paraId="5F0C3355" w14:textId="77777777" w:rsidR="009B51A2" w:rsidRDefault="009B51A2" w:rsidP="00C644FB">
      <w:pPr>
        <w:pStyle w:val="a0"/>
        <w:ind w:left="360" w:firstLine="480"/>
        <w:rPr>
          <w:sz w:val="24"/>
          <w:szCs w:val="24"/>
        </w:rPr>
      </w:pPr>
    </w:p>
    <w:p w14:paraId="2EC99C75" w14:textId="3BE8337B" w:rsidR="00711AAC" w:rsidRPr="00ED5202" w:rsidRDefault="00711AAC" w:rsidP="00ED5202">
      <w:pPr>
        <w:pStyle w:val="a0"/>
        <w:ind w:firstLine="480"/>
        <w:rPr>
          <w:sz w:val="24"/>
          <w:szCs w:val="24"/>
        </w:rPr>
      </w:pPr>
      <w:r w:rsidRPr="00ED5202">
        <w:rPr>
          <w:rFonts w:hint="eastAsia"/>
          <w:sz w:val="24"/>
          <w:szCs w:val="24"/>
        </w:rPr>
        <w:t>仓单转让</w:t>
      </w:r>
      <w:r w:rsidR="00E81724">
        <w:rPr>
          <w:rFonts w:hint="eastAsia"/>
          <w:sz w:val="24"/>
          <w:szCs w:val="24"/>
        </w:rPr>
        <w:t>／</w:t>
      </w:r>
    </w:p>
    <w:p w14:paraId="2E75A1DC" w14:textId="77777777" w:rsidR="00030814" w:rsidRDefault="00030814" w:rsidP="00C644FB">
      <w:pPr>
        <w:pStyle w:val="a0"/>
        <w:ind w:left="420" w:firstLine="420"/>
      </w:pPr>
    </w:p>
    <w:p w14:paraId="510B7E7A" w14:textId="7480E9A3" w:rsidR="00711AAC" w:rsidRPr="00ED5202" w:rsidRDefault="00711AAC" w:rsidP="00ED5202">
      <w:pPr>
        <w:pStyle w:val="a0"/>
        <w:ind w:firstLine="480"/>
        <w:rPr>
          <w:sz w:val="24"/>
          <w:szCs w:val="24"/>
        </w:rPr>
      </w:pPr>
      <w:r w:rsidRPr="00ED5202">
        <w:rPr>
          <w:rFonts w:hint="eastAsia"/>
          <w:sz w:val="24"/>
          <w:szCs w:val="24"/>
        </w:rPr>
        <w:t>仓单质押</w:t>
      </w:r>
      <w:r w:rsidR="00E81724">
        <w:rPr>
          <w:rFonts w:hint="eastAsia"/>
          <w:sz w:val="24"/>
          <w:szCs w:val="24"/>
        </w:rPr>
        <w:t>／</w:t>
      </w:r>
    </w:p>
    <w:p w14:paraId="72D5DB25" w14:textId="77777777" w:rsidR="001A3C1D" w:rsidRDefault="001A3C1D" w:rsidP="00E81724">
      <w:pPr>
        <w:pStyle w:val="a0"/>
        <w:ind w:left="420" w:firstLine="420"/>
      </w:pPr>
    </w:p>
    <w:p w14:paraId="519574C7" w14:textId="54F5F3CB" w:rsidR="004350CC" w:rsidRDefault="004350CC" w:rsidP="004350CC">
      <w:pPr>
        <w:pStyle w:val="3"/>
        <w:tabs>
          <w:tab w:val="left" w:pos="709"/>
        </w:tabs>
        <w:ind w:leftChars="202" w:left="424"/>
      </w:pPr>
      <w:bookmarkStart w:id="18" w:name="_Toc355625831"/>
      <w:r>
        <w:rPr>
          <w:rFonts w:hint="eastAsia"/>
        </w:rPr>
        <w:t>仓单确权</w:t>
      </w:r>
      <w:r>
        <w:rPr>
          <w:rFonts w:hint="eastAsia"/>
        </w:rPr>
        <w:t>-</w:t>
      </w:r>
      <w:r>
        <w:rPr>
          <w:rFonts w:hint="eastAsia"/>
        </w:rPr>
        <w:t>合约</w:t>
      </w:r>
      <w:r w:rsidR="0086480A">
        <w:rPr>
          <w:rFonts w:hint="eastAsia"/>
        </w:rPr>
        <w:t>查询</w:t>
      </w:r>
      <w:bookmarkEnd w:id="18"/>
    </w:p>
    <w:p w14:paraId="35E8CCE4" w14:textId="0D59B665" w:rsidR="00C71572" w:rsidRPr="002862A8" w:rsidRDefault="00C71572" w:rsidP="00C71572">
      <w:pPr>
        <w:pStyle w:val="a0"/>
        <w:ind w:firstLine="480"/>
        <w:rPr>
          <w:sz w:val="24"/>
          <w:szCs w:val="24"/>
        </w:rPr>
      </w:pPr>
      <w:r w:rsidRPr="002862A8">
        <w:rPr>
          <w:rFonts w:hint="eastAsia"/>
          <w:sz w:val="24"/>
          <w:szCs w:val="24"/>
        </w:rPr>
        <w:t>权利</w:t>
      </w:r>
      <w:r w:rsidR="002D393D">
        <w:rPr>
          <w:rFonts w:hint="eastAsia"/>
          <w:sz w:val="24"/>
          <w:szCs w:val="24"/>
        </w:rPr>
        <w:t>路径</w:t>
      </w:r>
      <w:r w:rsidRPr="002862A8">
        <w:rPr>
          <w:rFonts w:hint="eastAsia"/>
          <w:sz w:val="24"/>
          <w:szCs w:val="24"/>
        </w:rPr>
        <w:t>矩阵</w:t>
      </w:r>
      <w:r w:rsidR="00B23271">
        <w:rPr>
          <w:rFonts w:hint="eastAsia"/>
          <w:sz w:val="24"/>
          <w:szCs w:val="24"/>
        </w:rPr>
        <w:t>（优先级待定）</w:t>
      </w:r>
      <w:r w:rsidR="0079217E">
        <w:rPr>
          <w:rFonts w:hint="eastAsia"/>
          <w:sz w:val="24"/>
          <w:szCs w:val="24"/>
        </w:rPr>
        <w:t>／</w:t>
      </w:r>
    </w:p>
    <w:tbl>
      <w:tblPr>
        <w:tblStyle w:val="3-6"/>
        <w:tblW w:w="8505" w:type="dxa"/>
        <w:tblInd w:w="534" w:type="dxa"/>
        <w:tblLook w:val="04A0" w:firstRow="1" w:lastRow="0" w:firstColumn="1" w:lastColumn="0" w:noHBand="0" w:noVBand="1"/>
      </w:tblPr>
      <w:tblGrid>
        <w:gridCol w:w="2321"/>
        <w:gridCol w:w="2073"/>
        <w:gridCol w:w="1984"/>
        <w:gridCol w:w="2127"/>
      </w:tblGrid>
      <w:tr w:rsidR="00050E02" w:rsidRPr="004B5B21" w14:paraId="48CDB69B" w14:textId="77777777" w:rsidTr="00A262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F091833" w14:textId="492287EC" w:rsidR="00C71572" w:rsidRPr="004B5B21" w:rsidRDefault="00C71572" w:rsidP="00264F98">
            <w:pPr>
              <w:pStyle w:val="a0"/>
              <w:ind w:firstLineChars="0" w:firstLine="0"/>
              <w:rPr>
                <w:color w:val="000000" w:themeColor="text1"/>
              </w:rPr>
            </w:pPr>
            <w:r w:rsidRPr="004B5B21">
              <w:rPr>
                <w:rFonts w:hint="eastAsia"/>
                <w:color w:val="000000" w:themeColor="text1"/>
              </w:rPr>
              <w:t>权利</w:t>
            </w:r>
            <w:r w:rsidR="001300C7" w:rsidRPr="004B5B21">
              <w:rPr>
                <w:rFonts w:hint="eastAsia"/>
                <w:color w:val="000000" w:themeColor="text1"/>
              </w:rPr>
              <w:t>路径</w:t>
            </w:r>
          </w:p>
        </w:tc>
        <w:tc>
          <w:tcPr>
            <w:tcW w:w="2073" w:type="dxa"/>
          </w:tcPr>
          <w:p w14:paraId="5AF24068" w14:textId="1F9F0621" w:rsidR="00C71572" w:rsidRPr="004B5B21" w:rsidRDefault="00A502F7" w:rsidP="00264F98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B5B21">
              <w:rPr>
                <w:color w:val="000000" w:themeColor="text1"/>
              </w:rPr>
              <w:t>WR</w:t>
            </w:r>
            <w:r w:rsidR="00497F2D" w:rsidRPr="004B5B21">
              <w:rPr>
                <w:rFonts w:hint="eastAsia"/>
                <w:color w:val="000000" w:themeColor="text1"/>
              </w:rPr>
              <w:t>0</w:t>
            </w:r>
            <w:r w:rsidRPr="004B5B21">
              <w:rPr>
                <w:rFonts w:hint="eastAsia"/>
                <w:color w:val="000000" w:themeColor="text1"/>
              </w:rPr>
              <w:t>（设立）</w:t>
            </w:r>
            <w:r w:rsidRPr="004B5B21">
              <w:rPr>
                <w:color w:val="000000" w:themeColor="text1"/>
              </w:rPr>
              <w:t xml:space="preserve"> </w:t>
            </w:r>
          </w:p>
        </w:tc>
        <w:tc>
          <w:tcPr>
            <w:tcW w:w="1984" w:type="dxa"/>
          </w:tcPr>
          <w:p w14:paraId="1A9DB47E" w14:textId="0545726D" w:rsidR="00C71572" w:rsidRPr="004B5B21" w:rsidRDefault="00A502F7" w:rsidP="00264F98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B5B21">
              <w:rPr>
                <w:color w:val="000000" w:themeColor="text1"/>
              </w:rPr>
              <w:t xml:space="preserve">WRi </w:t>
            </w:r>
            <w:r w:rsidRPr="004B5B21">
              <w:rPr>
                <w:rFonts w:hint="eastAsia"/>
                <w:color w:val="000000" w:themeColor="text1"/>
              </w:rPr>
              <w:t>（转让）</w:t>
            </w:r>
          </w:p>
        </w:tc>
        <w:tc>
          <w:tcPr>
            <w:tcW w:w="2127" w:type="dxa"/>
          </w:tcPr>
          <w:p w14:paraId="2F221007" w14:textId="787A37F6" w:rsidR="00C71572" w:rsidRPr="004B5B21" w:rsidRDefault="00A502F7" w:rsidP="00264F98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B5B21">
              <w:rPr>
                <w:color w:val="000000" w:themeColor="text1"/>
              </w:rPr>
              <w:t>WR</w:t>
            </w:r>
            <w:r w:rsidRPr="004B5B21">
              <w:rPr>
                <w:rFonts w:hint="eastAsia"/>
                <w:color w:val="000000" w:themeColor="text1"/>
              </w:rPr>
              <w:t>j（质押）</w:t>
            </w:r>
          </w:p>
        </w:tc>
      </w:tr>
      <w:tr w:rsidR="00050E02" w:rsidRPr="004B5B21" w14:paraId="078C8E9B" w14:textId="77777777" w:rsidTr="00A2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16E33EE3" w14:textId="253559A3" w:rsidR="00C71572" w:rsidRPr="004B5B21" w:rsidRDefault="001300C7" w:rsidP="0030138A">
            <w:pPr>
              <w:widowControl/>
              <w:autoSpaceDE w:val="0"/>
              <w:autoSpaceDN w:val="0"/>
              <w:adjustRightInd w:val="0"/>
              <w:spacing w:after="240" w:line="340" w:lineRule="atLeast"/>
              <w:ind w:firstLineChars="0" w:firstLine="0"/>
              <w:jc w:val="left"/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</w:pPr>
            <w:r w:rsidRPr="004B5B21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>提货权</w:t>
            </w:r>
            <w:r w:rsidRPr="004B5B21">
              <w:rPr>
                <w:rFonts w:ascii="微软雅黑" w:hAnsi="微软雅黑" w:cs="Helvetica"/>
                <w:color w:val="000000" w:themeColor="text1"/>
                <w:kern w:val="0"/>
                <w:szCs w:val="21"/>
              </w:rPr>
              <w:t xml:space="preserve"> </w:t>
            </w:r>
            <w:r w:rsidRPr="004B5B21">
              <w:rPr>
                <w:rFonts w:ascii="微软雅黑" w:hAnsi="微软雅黑" w:cs="Times"/>
                <w:i/>
                <w:iCs/>
                <w:color w:val="000000" w:themeColor="text1"/>
                <w:kern w:val="0"/>
                <w:szCs w:val="21"/>
              </w:rPr>
              <w:t xml:space="preserve">RoD </w:t>
            </w:r>
          </w:p>
        </w:tc>
        <w:tc>
          <w:tcPr>
            <w:tcW w:w="2073" w:type="dxa"/>
          </w:tcPr>
          <w:p w14:paraId="26F0577E" w14:textId="2BAAEC21" w:rsidR="00C71572" w:rsidRPr="004B5B21" w:rsidRDefault="00B567DA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1984" w:type="dxa"/>
          </w:tcPr>
          <w:p w14:paraId="6D594C1F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15CA28D1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50E02" w:rsidRPr="004B5B21" w14:paraId="5BB8AFDD" w14:textId="77777777" w:rsidTr="00A2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6477806" w14:textId="1915B846" w:rsidR="00C71572" w:rsidRPr="004B5B21" w:rsidRDefault="0030138A" w:rsidP="0030138A">
            <w:pPr>
              <w:widowControl/>
              <w:autoSpaceDE w:val="0"/>
              <w:autoSpaceDN w:val="0"/>
              <w:adjustRightInd w:val="0"/>
              <w:spacing w:after="240" w:line="340" w:lineRule="atLeast"/>
              <w:ind w:firstLineChars="0" w:firstLine="0"/>
              <w:jc w:val="left"/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</w:pPr>
            <w:r w:rsidRPr="004B5B21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>照单获取</w:t>
            </w:r>
            <w:r w:rsidR="00872614" w:rsidRPr="004B5B21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 xml:space="preserve"> </w:t>
            </w:r>
            <w:r w:rsidRPr="004B5B21">
              <w:rPr>
                <w:rFonts w:ascii="微软雅黑" w:hAnsi="微软雅黑" w:cs="Times"/>
                <w:i/>
                <w:iCs/>
                <w:color w:val="000000" w:themeColor="text1"/>
                <w:kern w:val="0"/>
                <w:szCs w:val="21"/>
              </w:rPr>
              <w:t xml:space="preserve">GoS </w:t>
            </w:r>
          </w:p>
        </w:tc>
        <w:tc>
          <w:tcPr>
            <w:tcW w:w="2073" w:type="dxa"/>
          </w:tcPr>
          <w:p w14:paraId="6ED43BFE" w14:textId="57317039" w:rsidR="00C71572" w:rsidRPr="004B5B21" w:rsidRDefault="00B567DA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1984" w:type="dxa"/>
          </w:tcPr>
          <w:p w14:paraId="5F0E79DB" w14:textId="5EA00E1A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4965A6B1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50E02" w:rsidRPr="004B5B21" w14:paraId="68DF9F54" w14:textId="77777777" w:rsidTr="00A2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573F89C6" w14:textId="7E3F0C76" w:rsidR="00C71572" w:rsidRPr="004B5B21" w:rsidRDefault="0030138A" w:rsidP="0030138A">
            <w:pPr>
              <w:widowControl/>
              <w:autoSpaceDE w:val="0"/>
              <w:autoSpaceDN w:val="0"/>
              <w:adjustRightInd w:val="0"/>
              <w:spacing w:after="240" w:line="340" w:lineRule="atLeast"/>
              <w:ind w:firstLineChars="0" w:firstLine="0"/>
              <w:jc w:val="left"/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</w:pPr>
            <w:r w:rsidRPr="004B5B21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>所有权</w:t>
            </w:r>
            <w:r w:rsidR="00872614" w:rsidRPr="004B5B21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 xml:space="preserve"> </w:t>
            </w:r>
            <w:r w:rsidRPr="004B5B21">
              <w:rPr>
                <w:rFonts w:ascii="微软雅黑" w:hAnsi="微软雅黑" w:cs="Times"/>
                <w:i/>
                <w:iCs/>
                <w:color w:val="000000" w:themeColor="text1"/>
                <w:kern w:val="0"/>
                <w:szCs w:val="21"/>
              </w:rPr>
              <w:t>OoG </w:t>
            </w:r>
          </w:p>
        </w:tc>
        <w:tc>
          <w:tcPr>
            <w:tcW w:w="2073" w:type="dxa"/>
          </w:tcPr>
          <w:p w14:paraId="3B955EA0" w14:textId="1EAB2A6D" w:rsidR="00C71572" w:rsidRPr="004B5B21" w:rsidRDefault="00B567DA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  <w:tc>
          <w:tcPr>
            <w:tcW w:w="1984" w:type="dxa"/>
          </w:tcPr>
          <w:p w14:paraId="6C5BF6F7" w14:textId="79314E82" w:rsidR="00C71572" w:rsidRPr="004B5B21" w:rsidRDefault="00B567DA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  <w:bookmarkStart w:id="19" w:name="_GoBack"/>
            <w:bookmarkEnd w:id="19"/>
          </w:p>
        </w:tc>
        <w:tc>
          <w:tcPr>
            <w:tcW w:w="2127" w:type="dxa"/>
          </w:tcPr>
          <w:p w14:paraId="1F1E4F94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50E02" w:rsidRPr="004B5B21" w14:paraId="0078688F" w14:textId="77777777" w:rsidTr="00A2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65F04D0E" w14:textId="1BEA6EF3" w:rsidR="00C71572" w:rsidRPr="00824879" w:rsidRDefault="0030138A" w:rsidP="0030138A">
            <w:pPr>
              <w:widowControl/>
              <w:autoSpaceDE w:val="0"/>
              <w:autoSpaceDN w:val="0"/>
              <w:adjustRightInd w:val="0"/>
              <w:spacing w:after="240" w:line="340" w:lineRule="atLeast"/>
              <w:ind w:firstLineChars="0" w:firstLine="0"/>
              <w:jc w:val="left"/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</w:pPr>
            <w:r w:rsidRPr="00824879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>抵押权</w:t>
            </w:r>
            <w:r w:rsidR="00872614" w:rsidRPr="00824879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 xml:space="preserve"> </w:t>
            </w:r>
            <w:r w:rsidRPr="00824879">
              <w:rPr>
                <w:rFonts w:ascii="微软雅黑" w:hAnsi="微软雅黑" w:cs="Times"/>
                <w:i/>
                <w:iCs/>
                <w:color w:val="000000" w:themeColor="text1"/>
                <w:kern w:val="0"/>
                <w:szCs w:val="21"/>
              </w:rPr>
              <w:t xml:space="preserve">CM </w:t>
            </w:r>
          </w:p>
        </w:tc>
        <w:tc>
          <w:tcPr>
            <w:tcW w:w="2073" w:type="dxa"/>
          </w:tcPr>
          <w:p w14:paraId="4EC8EF5F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14:paraId="0D93EED3" w14:textId="4BA0F705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7F3DC9EC" w14:textId="7CA11B4B" w:rsidR="00C71572" w:rsidRPr="004B5B21" w:rsidRDefault="00B567DA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</w:tr>
      <w:tr w:rsidR="00050E02" w:rsidRPr="004B5B21" w14:paraId="47090411" w14:textId="77777777" w:rsidTr="00A262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64FF950" w14:textId="6224FB3B" w:rsidR="00C71572" w:rsidRPr="00824879" w:rsidRDefault="0030138A" w:rsidP="0030138A">
            <w:pPr>
              <w:widowControl/>
              <w:autoSpaceDE w:val="0"/>
              <w:autoSpaceDN w:val="0"/>
              <w:adjustRightInd w:val="0"/>
              <w:spacing w:after="240" w:line="340" w:lineRule="atLeast"/>
              <w:ind w:firstLineChars="0" w:firstLine="0"/>
              <w:jc w:val="left"/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</w:pPr>
            <w:r w:rsidRPr="00824879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>动产质权</w:t>
            </w:r>
            <w:r w:rsidR="00872614" w:rsidRPr="00824879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 xml:space="preserve"> </w:t>
            </w:r>
            <w:r w:rsidRPr="00824879">
              <w:rPr>
                <w:rFonts w:ascii="微软雅黑" w:hAnsi="微软雅黑" w:cs="Times"/>
                <w:i/>
                <w:iCs/>
                <w:color w:val="000000" w:themeColor="text1"/>
                <w:kern w:val="0"/>
                <w:szCs w:val="21"/>
              </w:rPr>
              <w:t xml:space="preserve">MPR </w:t>
            </w:r>
          </w:p>
        </w:tc>
        <w:tc>
          <w:tcPr>
            <w:tcW w:w="2073" w:type="dxa"/>
          </w:tcPr>
          <w:p w14:paraId="651C30DA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14:paraId="058B08C8" w14:textId="063A10BF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41DC99E7" w14:textId="5A017D8B" w:rsidR="00C71572" w:rsidRPr="004B5B21" w:rsidRDefault="00B567DA" w:rsidP="00050E02">
            <w:pPr>
              <w:pStyle w:val="a0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84885">
              <w:rPr>
                <w:rFonts w:hint="eastAsia"/>
                <w:sz w:val="24"/>
                <w:szCs w:val="24"/>
              </w:rPr>
              <w:t>√</w:t>
            </w:r>
          </w:p>
        </w:tc>
      </w:tr>
      <w:tr w:rsidR="00050E02" w:rsidRPr="004B5B21" w14:paraId="65A0EB75" w14:textId="77777777" w:rsidTr="00A26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3FEDCF27" w14:textId="24A448D0" w:rsidR="00C71572" w:rsidRPr="00824879" w:rsidRDefault="0030138A" w:rsidP="0030138A">
            <w:pPr>
              <w:widowControl/>
              <w:autoSpaceDE w:val="0"/>
              <w:autoSpaceDN w:val="0"/>
              <w:adjustRightInd w:val="0"/>
              <w:spacing w:after="240" w:line="340" w:lineRule="atLeast"/>
              <w:ind w:firstLineChars="0" w:firstLine="0"/>
              <w:jc w:val="left"/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</w:pPr>
            <w:r w:rsidRPr="00824879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>动产留置权</w:t>
            </w:r>
            <w:r w:rsidR="00872614" w:rsidRPr="00824879">
              <w:rPr>
                <w:rFonts w:ascii="微软雅黑" w:hAnsi="微软雅黑" w:cs="Times"/>
                <w:color w:val="000000" w:themeColor="text1"/>
                <w:kern w:val="0"/>
                <w:szCs w:val="21"/>
              </w:rPr>
              <w:t xml:space="preserve"> </w:t>
            </w:r>
            <w:r w:rsidRPr="00824879">
              <w:rPr>
                <w:rFonts w:ascii="微软雅黑" w:hAnsi="微软雅黑" w:cs="Times"/>
                <w:i/>
                <w:iCs/>
                <w:color w:val="000000" w:themeColor="text1"/>
                <w:kern w:val="0"/>
                <w:szCs w:val="21"/>
              </w:rPr>
              <w:t xml:space="preserve">CL </w:t>
            </w:r>
          </w:p>
        </w:tc>
        <w:tc>
          <w:tcPr>
            <w:tcW w:w="2073" w:type="dxa"/>
          </w:tcPr>
          <w:p w14:paraId="2130CFE1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984" w:type="dxa"/>
          </w:tcPr>
          <w:p w14:paraId="68A3B3DE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6B383046" w14:textId="77777777" w:rsidR="00C71572" w:rsidRPr="004B5B21" w:rsidRDefault="00C71572" w:rsidP="00050E02">
            <w:pPr>
              <w:pStyle w:val="a0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063A9E67" w14:textId="77777777" w:rsidR="00C71572" w:rsidRPr="004350CC" w:rsidRDefault="00C71572" w:rsidP="00C71572">
      <w:pPr>
        <w:pStyle w:val="a0"/>
        <w:ind w:firstLine="420"/>
      </w:pPr>
    </w:p>
    <w:p w14:paraId="4BBAE6D2" w14:textId="77777777" w:rsidR="00115E35" w:rsidRPr="00D250CE" w:rsidRDefault="00115E35" w:rsidP="00097C19">
      <w:pPr>
        <w:pStyle w:val="a0"/>
        <w:ind w:left="221" w:firstLineChars="95" w:firstLine="199"/>
      </w:pPr>
    </w:p>
    <w:sectPr w:rsidR="00115E35" w:rsidRPr="00D250CE">
      <w:headerReference w:type="even" r:id="rId20"/>
      <w:footerReference w:type="default" r:id="rId21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EFA51" w14:textId="77777777" w:rsidR="00CD02A6" w:rsidRDefault="00CD02A6">
      <w:pPr>
        <w:ind w:firstLine="420"/>
      </w:pPr>
      <w:r>
        <w:separator/>
      </w:r>
    </w:p>
  </w:endnote>
  <w:endnote w:type="continuationSeparator" w:id="0">
    <w:p w14:paraId="27300698" w14:textId="77777777" w:rsidR="00CD02A6" w:rsidRDefault="00CD02A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03CB2" w14:textId="77777777" w:rsidR="00CD02A6" w:rsidRDefault="00CD02A6">
    <w:pPr>
      <w:pStyle w:val="af2"/>
      <w:spacing w:after="120"/>
      <w:ind w:firstLine="4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4D586" w14:textId="77777777" w:rsidR="00CD02A6" w:rsidRDefault="00CD02A6" w:rsidP="0027423B">
    <w:pPr>
      <w:pStyle w:val="af2"/>
      <w:pBdr>
        <w:top w:val="single" w:sz="4" w:space="0" w:color="auto"/>
      </w:pBdr>
      <w:spacing w:after="120"/>
      <w:ind w:firstLineChars="95" w:firstLine="199"/>
    </w:pPr>
    <w:r>
      <w:t>北京</w:t>
    </w:r>
    <w:r>
      <w:rPr>
        <w:rFonts w:hint="eastAsia"/>
      </w:rPr>
      <w:t>链链</w:t>
    </w:r>
    <w:r>
      <w:t>信息技术有限公司</w:t>
    </w:r>
    <w:r>
      <w:rPr>
        <w:rFonts w:hint="eastAsia"/>
      </w:rPr>
      <w:t xml:space="preserve">            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567DA">
      <w:rPr>
        <w:noProof/>
      </w:rPr>
      <w:t>1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F5331" w14:textId="77777777" w:rsidR="00CD02A6" w:rsidRDefault="00CD02A6">
    <w:pPr>
      <w:pStyle w:val="af2"/>
      <w:spacing w:after="120"/>
      <w:ind w:firstLine="420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1C222" w14:textId="6086AD51" w:rsidR="00CD02A6" w:rsidRDefault="00CD02A6" w:rsidP="00955C5D">
    <w:pPr>
      <w:pStyle w:val="af2"/>
      <w:tabs>
        <w:tab w:val="clear" w:pos="4153"/>
        <w:tab w:val="clear" w:pos="8306"/>
        <w:tab w:val="left" w:pos="6995"/>
      </w:tabs>
      <w:ind w:right="198" w:firstLineChars="0" w:firstLine="0"/>
      <w:jc w:val="both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ABA05C2" wp14:editId="2D7BC556">
              <wp:simplePos x="0" y="0"/>
              <wp:positionH relativeFrom="column">
                <wp:posOffset>0</wp:posOffset>
              </wp:positionH>
              <wp:positionV relativeFrom="paragraph">
                <wp:posOffset>-84455</wp:posOffset>
              </wp:positionV>
              <wp:extent cx="6057900" cy="0"/>
              <wp:effectExtent l="12700" t="17145" r="25400" b="2095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.6pt" to="477pt,-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"/>
          </w:pict>
        </mc:Fallback>
      </mc:AlternateContent>
    </w:r>
    <w:r>
      <w:rPr>
        <w:rFonts w:hint="eastAsia"/>
      </w:rPr>
      <w:t>北京链链</w:t>
    </w:r>
    <w:r>
      <w:t>息技术有限公司</w:t>
    </w:r>
    <w:r>
      <w:rPr>
        <w:rFonts w:hint="eastAsia"/>
      </w:rPr>
      <w:t xml:space="preserve"> </w:t>
    </w:r>
    <w:r>
      <w:tab/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567DA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B567DA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B0F6D5" w14:textId="77777777" w:rsidR="00CD02A6" w:rsidRDefault="00CD02A6">
      <w:pPr>
        <w:ind w:firstLine="420"/>
      </w:pPr>
      <w:r>
        <w:separator/>
      </w:r>
    </w:p>
  </w:footnote>
  <w:footnote w:type="continuationSeparator" w:id="0">
    <w:p w14:paraId="2CD7F97D" w14:textId="77777777" w:rsidR="00CD02A6" w:rsidRDefault="00CD02A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EA897" w14:textId="77777777" w:rsidR="00CD02A6" w:rsidRDefault="00CD02A6">
    <w:pPr>
      <w:ind w:firstLine="420"/>
    </w:pPr>
    <w:r>
      <w:rPr>
        <w:szCs w:val="18"/>
      </w:rPr>
      <w:fldChar w:fldCharType="begin"/>
    </w:r>
    <w:r>
      <w:rPr>
        <w:rStyle w:val="a5"/>
        <w:szCs w:val="18"/>
      </w:rPr>
      <w:instrText xml:space="preserve"> PAGE </w:instrText>
    </w:r>
    <w:r>
      <w:rPr>
        <w:szCs w:val="18"/>
      </w:rPr>
      <w:fldChar w:fldCharType="separate"/>
    </w:r>
    <w:r>
      <w:rPr>
        <w:rStyle w:val="a5"/>
        <w:szCs w:val="18"/>
      </w:rPr>
      <w:t>6</w:t>
    </w:r>
    <w:r>
      <w:rPr>
        <w:szCs w:val="18"/>
      </w:rPr>
      <w:fldChar w:fldCharType="end"/>
    </w:r>
    <w:r>
      <w:rPr>
        <w:szCs w:val="18"/>
      </w:rPr>
      <w:fldChar w:fldCharType="begin"/>
    </w:r>
    <w:r>
      <w:rPr>
        <w:rStyle w:val="a5"/>
        <w:szCs w:val="18"/>
      </w:rPr>
      <w:instrText xml:space="preserve"> NUMPAGES </w:instrText>
    </w:r>
    <w:r>
      <w:rPr>
        <w:szCs w:val="18"/>
      </w:rPr>
      <w:fldChar w:fldCharType="separate"/>
    </w:r>
    <w:r>
      <w:rPr>
        <w:rStyle w:val="a5"/>
        <w:noProof/>
        <w:szCs w:val="18"/>
      </w:rPr>
      <w:t>1</w:t>
    </w:r>
    <w:r>
      <w:rPr>
        <w:szCs w:val="18"/>
      </w:rPr>
      <w:fldChar w:fldCharType="end"/>
    </w:r>
  </w:p>
  <w:p w14:paraId="28F68D7C" w14:textId="77777777" w:rsidR="00CD02A6" w:rsidRDefault="00CD02A6">
    <w:pPr>
      <w:ind w:firstLine="420"/>
    </w:pPr>
  </w:p>
  <w:p w14:paraId="159EA5CA" w14:textId="77777777" w:rsidR="00CD02A6" w:rsidRDefault="00CD02A6">
    <w:pPr>
      <w:ind w:firstLine="4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2602B" w14:textId="77777777" w:rsidR="00CD02A6" w:rsidRPr="00C3245E" w:rsidRDefault="00CD02A6" w:rsidP="007030BB">
    <w:pPr>
      <w:pStyle w:val="af"/>
      <w:ind w:firstLine="420"/>
    </w:pPr>
    <w:r>
      <w:t>北京</w:t>
    </w:r>
    <w:r>
      <w:rPr>
        <w:rFonts w:hint="eastAsia"/>
      </w:rPr>
      <w:t>链链</w:t>
    </w:r>
    <w:r>
      <w:t>信息技术有限公司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1E0622" w14:textId="77777777" w:rsidR="00CD02A6" w:rsidRDefault="00CD02A6">
    <w:pPr>
      <w:pStyle w:val="af"/>
      <w:spacing w:after="120"/>
      <w:ind w:firstLine="4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2A7FB" w14:textId="77777777" w:rsidR="00CD02A6" w:rsidRDefault="00CD02A6">
    <w:pPr>
      <w:ind w:firstLine="4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B0880D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12"/>
    <w:multiLevelType w:val="multilevel"/>
    <w:tmpl w:val="00000012"/>
    <w:lvl w:ilvl="0">
      <w:start w:val="1"/>
      <w:numFmt w:val="decimal"/>
      <w:suff w:val="nothing"/>
      <w:lvlText w:val="%1 "/>
      <w:lvlJc w:val="left"/>
      <w:pPr>
        <w:ind w:left="156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1985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3118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2">
    <w:nsid w:val="59032156"/>
    <w:multiLevelType w:val="hybridMultilevel"/>
    <w:tmpl w:val="3314F26A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77"/>
    <w:rsid w:val="000012FF"/>
    <w:rsid w:val="000025AE"/>
    <w:rsid w:val="000043CF"/>
    <w:rsid w:val="00006B8C"/>
    <w:rsid w:val="000074FE"/>
    <w:rsid w:val="000077A1"/>
    <w:rsid w:val="00007B7C"/>
    <w:rsid w:val="00007FE6"/>
    <w:rsid w:val="000106A3"/>
    <w:rsid w:val="000117DF"/>
    <w:rsid w:val="00011DDF"/>
    <w:rsid w:val="00012D2D"/>
    <w:rsid w:val="0001341D"/>
    <w:rsid w:val="00014D17"/>
    <w:rsid w:val="0001579E"/>
    <w:rsid w:val="00015E2D"/>
    <w:rsid w:val="00016261"/>
    <w:rsid w:val="000162BB"/>
    <w:rsid w:val="00016446"/>
    <w:rsid w:val="00016461"/>
    <w:rsid w:val="00016BE4"/>
    <w:rsid w:val="00016C9F"/>
    <w:rsid w:val="00016F66"/>
    <w:rsid w:val="00017B29"/>
    <w:rsid w:val="000224F6"/>
    <w:rsid w:val="00022701"/>
    <w:rsid w:val="00023253"/>
    <w:rsid w:val="000242B9"/>
    <w:rsid w:val="0002529E"/>
    <w:rsid w:val="000252D5"/>
    <w:rsid w:val="00025EBB"/>
    <w:rsid w:val="00026859"/>
    <w:rsid w:val="0002702B"/>
    <w:rsid w:val="00030814"/>
    <w:rsid w:val="00032651"/>
    <w:rsid w:val="000339BC"/>
    <w:rsid w:val="00033D87"/>
    <w:rsid w:val="00034A7F"/>
    <w:rsid w:val="000403B4"/>
    <w:rsid w:val="000407E8"/>
    <w:rsid w:val="00041F7E"/>
    <w:rsid w:val="00042343"/>
    <w:rsid w:val="00042454"/>
    <w:rsid w:val="00042E36"/>
    <w:rsid w:val="00043393"/>
    <w:rsid w:val="000437A1"/>
    <w:rsid w:val="00043D5F"/>
    <w:rsid w:val="000451CC"/>
    <w:rsid w:val="0004523D"/>
    <w:rsid w:val="0004668F"/>
    <w:rsid w:val="00046801"/>
    <w:rsid w:val="00046840"/>
    <w:rsid w:val="00046F81"/>
    <w:rsid w:val="000478A0"/>
    <w:rsid w:val="00050E02"/>
    <w:rsid w:val="0005188D"/>
    <w:rsid w:val="00051B7F"/>
    <w:rsid w:val="00051C0A"/>
    <w:rsid w:val="00051C54"/>
    <w:rsid w:val="00051FDC"/>
    <w:rsid w:val="000523F8"/>
    <w:rsid w:val="00052B09"/>
    <w:rsid w:val="00053230"/>
    <w:rsid w:val="00053E2B"/>
    <w:rsid w:val="000553EE"/>
    <w:rsid w:val="00056F9D"/>
    <w:rsid w:val="000608ED"/>
    <w:rsid w:val="00060CA2"/>
    <w:rsid w:val="00061AD0"/>
    <w:rsid w:val="000640D8"/>
    <w:rsid w:val="00064F64"/>
    <w:rsid w:val="00065B1C"/>
    <w:rsid w:val="00066232"/>
    <w:rsid w:val="0006645C"/>
    <w:rsid w:val="00067711"/>
    <w:rsid w:val="00073313"/>
    <w:rsid w:val="0007561F"/>
    <w:rsid w:val="000756DB"/>
    <w:rsid w:val="000771C5"/>
    <w:rsid w:val="0007730F"/>
    <w:rsid w:val="000777EF"/>
    <w:rsid w:val="00077E06"/>
    <w:rsid w:val="0008054B"/>
    <w:rsid w:val="00080611"/>
    <w:rsid w:val="00080CC8"/>
    <w:rsid w:val="00080F5B"/>
    <w:rsid w:val="00082092"/>
    <w:rsid w:val="00082F37"/>
    <w:rsid w:val="00082F68"/>
    <w:rsid w:val="000832DC"/>
    <w:rsid w:val="0008364E"/>
    <w:rsid w:val="000836A4"/>
    <w:rsid w:val="00083D4A"/>
    <w:rsid w:val="00084289"/>
    <w:rsid w:val="0008675B"/>
    <w:rsid w:val="0009026D"/>
    <w:rsid w:val="000908FC"/>
    <w:rsid w:val="0009229B"/>
    <w:rsid w:val="00092591"/>
    <w:rsid w:val="00092EF0"/>
    <w:rsid w:val="0009408B"/>
    <w:rsid w:val="0009473C"/>
    <w:rsid w:val="000979B1"/>
    <w:rsid w:val="00097B6D"/>
    <w:rsid w:val="00097C19"/>
    <w:rsid w:val="000A0EC2"/>
    <w:rsid w:val="000A3496"/>
    <w:rsid w:val="000A3BBE"/>
    <w:rsid w:val="000A4065"/>
    <w:rsid w:val="000A7865"/>
    <w:rsid w:val="000B1584"/>
    <w:rsid w:val="000B1906"/>
    <w:rsid w:val="000B1F1E"/>
    <w:rsid w:val="000B32EA"/>
    <w:rsid w:val="000B3A37"/>
    <w:rsid w:val="000B4A18"/>
    <w:rsid w:val="000B4D56"/>
    <w:rsid w:val="000B568D"/>
    <w:rsid w:val="000B5ECE"/>
    <w:rsid w:val="000B7184"/>
    <w:rsid w:val="000B7294"/>
    <w:rsid w:val="000B780D"/>
    <w:rsid w:val="000B7AFE"/>
    <w:rsid w:val="000C0BB7"/>
    <w:rsid w:val="000C1979"/>
    <w:rsid w:val="000C1FF4"/>
    <w:rsid w:val="000C346C"/>
    <w:rsid w:val="000C3EF6"/>
    <w:rsid w:val="000C4758"/>
    <w:rsid w:val="000C4B65"/>
    <w:rsid w:val="000C4CC9"/>
    <w:rsid w:val="000C76F2"/>
    <w:rsid w:val="000D030D"/>
    <w:rsid w:val="000D15B1"/>
    <w:rsid w:val="000D493D"/>
    <w:rsid w:val="000D4F2B"/>
    <w:rsid w:val="000D5196"/>
    <w:rsid w:val="000E09A8"/>
    <w:rsid w:val="000E1783"/>
    <w:rsid w:val="000E25F4"/>
    <w:rsid w:val="000E26D1"/>
    <w:rsid w:val="000E2C68"/>
    <w:rsid w:val="000E3424"/>
    <w:rsid w:val="000E4BE0"/>
    <w:rsid w:val="000E5FD0"/>
    <w:rsid w:val="000E62B0"/>
    <w:rsid w:val="000E6A7A"/>
    <w:rsid w:val="000E70DE"/>
    <w:rsid w:val="000E775C"/>
    <w:rsid w:val="000E7C95"/>
    <w:rsid w:val="000F024E"/>
    <w:rsid w:val="000F07C3"/>
    <w:rsid w:val="000F2D0C"/>
    <w:rsid w:val="000F3FAF"/>
    <w:rsid w:val="000F60E7"/>
    <w:rsid w:val="000F68A2"/>
    <w:rsid w:val="000F7C53"/>
    <w:rsid w:val="00100337"/>
    <w:rsid w:val="001008D4"/>
    <w:rsid w:val="00102290"/>
    <w:rsid w:val="00102498"/>
    <w:rsid w:val="001024C2"/>
    <w:rsid w:val="00103387"/>
    <w:rsid w:val="00104792"/>
    <w:rsid w:val="00106CC1"/>
    <w:rsid w:val="0010770D"/>
    <w:rsid w:val="001078B6"/>
    <w:rsid w:val="001105D8"/>
    <w:rsid w:val="00110819"/>
    <w:rsid w:val="0011174D"/>
    <w:rsid w:val="00112073"/>
    <w:rsid w:val="00114356"/>
    <w:rsid w:val="00115C32"/>
    <w:rsid w:val="00115DDF"/>
    <w:rsid w:val="00115E35"/>
    <w:rsid w:val="001166C1"/>
    <w:rsid w:val="0011783B"/>
    <w:rsid w:val="00120087"/>
    <w:rsid w:val="00121B35"/>
    <w:rsid w:val="0012338C"/>
    <w:rsid w:val="00123C53"/>
    <w:rsid w:val="00125180"/>
    <w:rsid w:val="001252DF"/>
    <w:rsid w:val="00126256"/>
    <w:rsid w:val="00126CBE"/>
    <w:rsid w:val="001300C7"/>
    <w:rsid w:val="0013368C"/>
    <w:rsid w:val="00135E35"/>
    <w:rsid w:val="001400ED"/>
    <w:rsid w:val="001404C4"/>
    <w:rsid w:val="00141CB7"/>
    <w:rsid w:val="00142039"/>
    <w:rsid w:val="0014365D"/>
    <w:rsid w:val="00143AAA"/>
    <w:rsid w:val="00144719"/>
    <w:rsid w:val="00144B7E"/>
    <w:rsid w:val="001462E3"/>
    <w:rsid w:val="00146BE5"/>
    <w:rsid w:val="00147443"/>
    <w:rsid w:val="0014744A"/>
    <w:rsid w:val="00153204"/>
    <w:rsid w:val="00154EB2"/>
    <w:rsid w:val="0015596A"/>
    <w:rsid w:val="001574B6"/>
    <w:rsid w:val="0016094C"/>
    <w:rsid w:val="00160D46"/>
    <w:rsid w:val="00161600"/>
    <w:rsid w:val="001623C5"/>
    <w:rsid w:val="001653DF"/>
    <w:rsid w:val="0016557C"/>
    <w:rsid w:val="00165A3D"/>
    <w:rsid w:val="00165BA0"/>
    <w:rsid w:val="00165DB3"/>
    <w:rsid w:val="00166B7A"/>
    <w:rsid w:val="00170119"/>
    <w:rsid w:val="00170E32"/>
    <w:rsid w:val="00171132"/>
    <w:rsid w:val="00172102"/>
    <w:rsid w:val="00172361"/>
    <w:rsid w:val="00172773"/>
    <w:rsid w:val="00172928"/>
    <w:rsid w:val="00172A27"/>
    <w:rsid w:val="00173DCA"/>
    <w:rsid w:val="00174E37"/>
    <w:rsid w:val="00174EE8"/>
    <w:rsid w:val="001761F7"/>
    <w:rsid w:val="001767DE"/>
    <w:rsid w:val="00180FE1"/>
    <w:rsid w:val="00181923"/>
    <w:rsid w:val="001820E0"/>
    <w:rsid w:val="0018376C"/>
    <w:rsid w:val="00183B82"/>
    <w:rsid w:val="00186217"/>
    <w:rsid w:val="001868DC"/>
    <w:rsid w:val="00187E95"/>
    <w:rsid w:val="0019035B"/>
    <w:rsid w:val="00190A0A"/>
    <w:rsid w:val="0019155E"/>
    <w:rsid w:val="0019350B"/>
    <w:rsid w:val="00193A95"/>
    <w:rsid w:val="001958CC"/>
    <w:rsid w:val="00196974"/>
    <w:rsid w:val="00197DFB"/>
    <w:rsid w:val="001A0379"/>
    <w:rsid w:val="001A065D"/>
    <w:rsid w:val="001A13EF"/>
    <w:rsid w:val="001A1980"/>
    <w:rsid w:val="001A1C09"/>
    <w:rsid w:val="001A3295"/>
    <w:rsid w:val="001A3C1D"/>
    <w:rsid w:val="001A3DB3"/>
    <w:rsid w:val="001A3E79"/>
    <w:rsid w:val="001A42C6"/>
    <w:rsid w:val="001A6853"/>
    <w:rsid w:val="001A6BE9"/>
    <w:rsid w:val="001A7617"/>
    <w:rsid w:val="001A78FD"/>
    <w:rsid w:val="001A7A36"/>
    <w:rsid w:val="001A7B1F"/>
    <w:rsid w:val="001B224D"/>
    <w:rsid w:val="001B29A2"/>
    <w:rsid w:val="001B551E"/>
    <w:rsid w:val="001B56A5"/>
    <w:rsid w:val="001B6A69"/>
    <w:rsid w:val="001B6E16"/>
    <w:rsid w:val="001C1C68"/>
    <w:rsid w:val="001C2589"/>
    <w:rsid w:val="001C25AC"/>
    <w:rsid w:val="001C3607"/>
    <w:rsid w:val="001C5BE6"/>
    <w:rsid w:val="001C7A0C"/>
    <w:rsid w:val="001C7AEC"/>
    <w:rsid w:val="001D11E3"/>
    <w:rsid w:val="001D1239"/>
    <w:rsid w:val="001D1776"/>
    <w:rsid w:val="001D17D0"/>
    <w:rsid w:val="001D70FF"/>
    <w:rsid w:val="001D7DA9"/>
    <w:rsid w:val="001E0152"/>
    <w:rsid w:val="001E0223"/>
    <w:rsid w:val="001E1F36"/>
    <w:rsid w:val="001E472C"/>
    <w:rsid w:val="001E51E4"/>
    <w:rsid w:val="001E585E"/>
    <w:rsid w:val="001E6034"/>
    <w:rsid w:val="001F394C"/>
    <w:rsid w:val="001F4F2E"/>
    <w:rsid w:val="001F4F46"/>
    <w:rsid w:val="001F5DAF"/>
    <w:rsid w:val="001F64A6"/>
    <w:rsid w:val="001F6562"/>
    <w:rsid w:val="001F6B92"/>
    <w:rsid w:val="001F74A2"/>
    <w:rsid w:val="002003A0"/>
    <w:rsid w:val="00201B43"/>
    <w:rsid w:val="00201F8C"/>
    <w:rsid w:val="002022C7"/>
    <w:rsid w:val="002023A0"/>
    <w:rsid w:val="00202761"/>
    <w:rsid w:val="0020346F"/>
    <w:rsid w:val="002042C6"/>
    <w:rsid w:val="00204BEE"/>
    <w:rsid w:val="002055F9"/>
    <w:rsid w:val="002102A8"/>
    <w:rsid w:val="0021205D"/>
    <w:rsid w:val="0021270E"/>
    <w:rsid w:val="00213D86"/>
    <w:rsid w:val="002148CD"/>
    <w:rsid w:val="002155DC"/>
    <w:rsid w:val="00215840"/>
    <w:rsid w:val="00215EF5"/>
    <w:rsid w:val="002175C4"/>
    <w:rsid w:val="00221076"/>
    <w:rsid w:val="00221856"/>
    <w:rsid w:val="002222BE"/>
    <w:rsid w:val="00222B6A"/>
    <w:rsid w:val="00222D77"/>
    <w:rsid w:val="00222DF1"/>
    <w:rsid w:val="0022310B"/>
    <w:rsid w:val="00230C43"/>
    <w:rsid w:val="00233D80"/>
    <w:rsid w:val="0023429C"/>
    <w:rsid w:val="00234F02"/>
    <w:rsid w:val="0023521F"/>
    <w:rsid w:val="00235E49"/>
    <w:rsid w:val="002371C4"/>
    <w:rsid w:val="00237267"/>
    <w:rsid w:val="002422F5"/>
    <w:rsid w:val="002426E8"/>
    <w:rsid w:val="00243669"/>
    <w:rsid w:val="002436CD"/>
    <w:rsid w:val="002441C0"/>
    <w:rsid w:val="0024446B"/>
    <w:rsid w:val="00245399"/>
    <w:rsid w:val="00247DDA"/>
    <w:rsid w:val="00247E7A"/>
    <w:rsid w:val="00247F40"/>
    <w:rsid w:val="00250739"/>
    <w:rsid w:val="002529B7"/>
    <w:rsid w:val="0025370B"/>
    <w:rsid w:val="002553EC"/>
    <w:rsid w:val="00255A32"/>
    <w:rsid w:val="0025751F"/>
    <w:rsid w:val="00257A66"/>
    <w:rsid w:val="00260184"/>
    <w:rsid w:val="002608BA"/>
    <w:rsid w:val="00262C4B"/>
    <w:rsid w:val="0026482D"/>
    <w:rsid w:val="00264918"/>
    <w:rsid w:val="00264F98"/>
    <w:rsid w:val="00266185"/>
    <w:rsid w:val="0026618C"/>
    <w:rsid w:val="00266554"/>
    <w:rsid w:val="002665A7"/>
    <w:rsid w:val="0026706F"/>
    <w:rsid w:val="002733A0"/>
    <w:rsid w:val="00273696"/>
    <w:rsid w:val="00273BC4"/>
    <w:rsid w:val="0027423B"/>
    <w:rsid w:val="00274D48"/>
    <w:rsid w:val="00274E7B"/>
    <w:rsid w:val="002753A2"/>
    <w:rsid w:val="00277112"/>
    <w:rsid w:val="00277FDF"/>
    <w:rsid w:val="002818CB"/>
    <w:rsid w:val="00281D73"/>
    <w:rsid w:val="00281E8D"/>
    <w:rsid w:val="00282337"/>
    <w:rsid w:val="00283611"/>
    <w:rsid w:val="0028386D"/>
    <w:rsid w:val="00283EB2"/>
    <w:rsid w:val="002846E7"/>
    <w:rsid w:val="002848F5"/>
    <w:rsid w:val="002856B6"/>
    <w:rsid w:val="002858EC"/>
    <w:rsid w:val="002862A8"/>
    <w:rsid w:val="00290316"/>
    <w:rsid w:val="0029045D"/>
    <w:rsid w:val="00290864"/>
    <w:rsid w:val="00290D7D"/>
    <w:rsid w:val="00292AF0"/>
    <w:rsid w:val="002939EF"/>
    <w:rsid w:val="0029436D"/>
    <w:rsid w:val="00295C49"/>
    <w:rsid w:val="0029618D"/>
    <w:rsid w:val="00296B99"/>
    <w:rsid w:val="00296E40"/>
    <w:rsid w:val="002A47FA"/>
    <w:rsid w:val="002A4A7E"/>
    <w:rsid w:val="002A5561"/>
    <w:rsid w:val="002A62FA"/>
    <w:rsid w:val="002B003C"/>
    <w:rsid w:val="002B1A0F"/>
    <w:rsid w:val="002B2E56"/>
    <w:rsid w:val="002B39AC"/>
    <w:rsid w:val="002B4C3D"/>
    <w:rsid w:val="002B55F9"/>
    <w:rsid w:val="002B5817"/>
    <w:rsid w:val="002B723B"/>
    <w:rsid w:val="002B7AB4"/>
    <w:rsid w:val="002C11F5"/>
    <w:rsid w:val="002C13B7"/>
    <w:rsid w:val="002C1796"/>
    <w:rsid w:val="002C1B08"/>
    <w:rsid w:val="002C26A3"/>
    <w:rsid w:val="002C3480"/>
    <w:rsid w:val="002C48DC"/>
    <w:rsid w:val="002C6B88"/>
    <w:rsid w:val="002C75B0"/>
    <w:rsid w:val="002C7BA8"/>
    <w:rsid w:val="002D000B"/>
    <w:rsid w:val="002D02AA"/>
    <w:rsid w:val="002D0B27"/>
    <w:rsid w:val="002D245A"/>
    <w:rsid w:val="002D32F0"/>
    <w:rsid w:val="002D335F"/>
    <w:rsid w:val="002D393D"/>
    <w:rsid w:val="002D3C0C"/>
    <w:rsid w:val="002D5AF9"/>
    <w:rsid w:val="002D7529"/>
    <w:rsid w:val="002D7BC6"/>
    <w:rsid w:val="002E011E"/>
    <w:rsid w:val="002E0EB5"/>
    <w:rsid w:val="002E2221"/>
    <w:rsid w:val="002E2830"/>
    <w:rsid w:val="002E49F7"/>
    <w:rsid w:val="002E50CF"/>
    <w:rsid w:val="002E54A1"/>
    <w:rsid w:val="002E6057"/>
    <w:rsid w:val="002E6156"/>
    <w:rsid w:val="002F012B"/>
    <w:rsid w:val="002F07FB"/>
    <w:rsid w:val="002F0E9D"/>
    <w:rsid w:val="002F1ECD"/>
    <w:rsid w:val="002F21F9"/>
    <w:rsid w:val="002F32A0"/>
    <w:rsid w:val="002F3470"/>
    <w:rsid w:val="002F39F8"/>
    <w:rsid w:val="002F4AB4"/>
    <w:rsid w:val="002F4EBD"/>
    <w:rsid w:val="002F5266"/>
    <w:rsid w:val="002F7E5E"/>
    <w:rsid w:val="00300525"/>
    <w:rsid w:val="00300D11"/>
    <w:rsid w:val="0030138A"/>
    <w:rsid w:val="00301519"/>
    <w:rsid w:val="00301BA9"/>
    <w:rsid w:val="00302A32"/>
    <w:rsid w:val="00302C32"/>
    <w:rsid w:val="00303374"/>
    <w:rsid w:val="00303A4F"/>
    <w:rsid w:val="003053C6"/>
    <w:rsid w:val="00306961"/>
    <w:rsid w:val="00307C92"/>
    <w:rsid w:val="003144C7"/>
    <w:rsid w:val="003157CB"/>
    <w:rsid w:val="00316F26"/>
    <w:rsid w:val="00321D75"/>
    <w:rsid w:val="00321E19"/>
    <w:rsid w:val="003227FD"/>
    <w:rsid w:val="00322910"/>
    <w:rsid w:val="00322C46"/>
    <w:rsid w:val="00322FD4"/>
    <w:rsid w:val="00323A3E"/>
    <w:rsid w:val="00323DBE"/>
    <w:rsid w:val="00324097"/>
    <w:rsid w:val="00325EEE"/>
    <w:rsid w:val="00326029"/>
    <w:rsid w:val="0032688B"/>
    <w:rsid w:val="00330DA4"/>
    <w:rsid w:val="00331424"/>
    <w:rsid w:val="003314A3"/>
    <w:rsid w:val="00332CD8"/>
    <w:rsid w:val="00334AC7"/>
    <w:rsid w:val="00334C02"/>
    <w:rsid w:val="00334C34"/>
    <w:rsid w:val="00335947"/>
    <w:rsid w:val="00336D27"/>
    <w:rsid w:val="00337EC7"/>
    <w:rsid w:val="0034000D"/>
    <w:rsid w:val="003410A9"/>
    <w:rsid w:val="0034120E"/>
    <w:rsid w:val="00344A33"/>
    <w:rsid w:val="003459CE"/>
    <w:rsid w:val="003461CD"/>
    <w:rsid w:val="00346F72"/>
    <w:rsid w:val="00353E47"/>
    <w:rsid w:val="003546A0"/>
    <w:rsid w:val="00354ECA"/>
    <w:rsid w:val="00355C57"/>
    <w:rsid w:val="0035671B"/>
    <w:rsid w:val="00356E3C"/>
    <w:rsid w:val="0036017A"/>
    <w:rsid w:val="00361B8A"/>
    <w:rsid w:val="003627F4"/>
    <w:rsid w:val="00362C41"/>
    <w:rsid w:val="00362F4D"/>
    <w:rsid w:val="003652B3"/>
    <w:rsid w:val="003656C7"/>
    <w:rsid w:val="003663C4"/>
    <w:rsid w:val="00373CD5"/>
    <w:rsid w:val="00375526"/>
    <w:rsid w:val="00375E37"/>
    <w:rsid w:val="003768B5"/>
    <w:rsid w:val="00380600"/>
    <w:rsid w:val="00381A33"/>
    <w:rsid w:val="00384AD0"/>
    <w:rsid w:val="00385250"/>
    <w:rsid w:val="00385477"/>
    <w:rsid w:val="00385517"/>
    <w:rsid w:val="00386B2A"/>
    <w:rsid w:val="00386DB3"/>
    <w:rsid w:val="00390C47"/>
    <w:rsid w:val="00390FD7"/>
    <w:rsid w:val="00391049"/>
    <w:rsid w:val="003924E0"/>
    <w:rsid w:val="00392885"/>
    <w:rsid w:val="00393053"/>
    <w:rsid w:val="00393C21"/>
    <w:rsid w:val="0039415C"/>
    <w:rsid w:val="00394B72"/>
    <w:rsid w:val="0039532F"/>
    <w:rsid w:val="00395637"/>
    <w:rsid w:val="003A014E"/>
    <w:rsid w:val="003A0CB6"/>
    <w:rsid w:val="003A24BC"/>
    <w:rsid w:val="003A270A"/>
    <w:rsid w:val="003A5D6C"/>
    <w:rsid w:val="003A6134"/>
    <w:rsid w:val="003A61DA"/>
    <w:rsid w:val="003A684D"/>
    <w:rsid w:val="003A7203"/>
    <w:rsid w:val="003B059F"/>
    <w:rsid w:val="003B0C33"/>
    <w:rsid w:val="003B1292"/>
    <w:rsid w:val="003B30EE"/>
    <w:rsid w:val="003B3D63"/>
    <w:rsid w:val="003B417B"/>
    <w:rsid w:val="003B6448"/>
    <w:rsid w:val="003B64F9"/>
    <w:rsid w:val="003B7ABD"/>
    <w:rsid w:val="003C0376"/>
    <w:rsid w:val="003C06E2"/>
    <w:rsid w:val="003C175D"/>
    <w:rsid w:val="003C18F1"/>
    <w:rsid w:val="003C1B1A"/>
    <w:rsid w:val="003C2E5C"/>
    <w:rsid w:val="003C30B6"/>
    <w:rsid w:val="003C4020"/>
    <w:rsid w:val="003C547F"/>
    <w:rsid w:val="003C631C"/>
    <w:rsid w:val="003C683B"/>
    <w:rsid w:val="003D07A4"/>
    <w:rsid w:val="003D0C8D"/>
    <w:rsid w:val="003D1A0A"/>
    <w:rsid w:val="003D236F"/>
    <w:rsid w:val="003D256A"/>
    <w:rsid w:val="003D2DA8"/>
    <w:rsid w:val="003D4AE7"/>
    <w:rsid w:val="003D6295"/>
    <w:rsid w:val="003E0D22"/>
    <w:rsid w:val="003E0E5A"/>
    <w:rsid w:val="003E2385"/>
    <w:rsid w:val="003E2AC4"/>
    <w:rsid w:val="003E437E"/>
    <w:rsid w:val="003E5005"/>
    <w:rsid w:val="003E548C"/>
    <w:rsid w:val="003E6E12"/>
    <w:rsid w:val="003E7140"/>
    <w:rsid w:val="003F0A1E"/>
    <w:rsid w:val="003F16F7"/>
    <w:rsid w:val="003F1AD3"/>
    <w:rsid w:val="003F32FF"/>
    <w:rsid w:val="003F3578"/>
    <w:rsid w:val="003F3E3E"/>
    <w:rsid w:val="003F4A29"/>
    <w:rsid w:val="003F4C5C"/>
    <w:rsid w:val="003F5B8C"/>
    <w:rsid w:val="003F6D4A"/>
    <w:rsid w:val="00401F37"/>
    <w:rsid w:val="0040201C"/>
    <w:rsid w:val="004062D2"/>
    <w:rsid w:val="00406500"/>
    <w:rsid w:val="00411540"/>
    <w:rsid w:val="00412E39"/>
    <w:rsid w:val="00413C09"/>
    <w:rsid w:val="0041475B"/>
    <w:rsid w:val="00415308"/>
    <w:rsid w:val="00415D74"/>
    <w:rsid w:val="00416536"/>
    <w:rsid w:val="004172BF"/>
    <w:rsid w:val="00417656"/>
    <w:rsid w:val="00417D6E"/>
    <w:rsid w:val="00420B90"/>
    <w:rsid w:val="004224F1"/>
    <w:rsid w:val="004246B5"/>
    <w:rsid w:val="0042677D"/>
    <w:rsid w:val="00427B48"/>
    <w:rsid w:val="00430323"/>
    <w:rsid w:val="0043091B"/>
    <w:rsid w:val="00430EB2"/>
    <w:rsid w:val="00432796"/>
    <w:rsid w:val="004350CC"/>
    <w:rsid w:val="004353BB"/>
    <w:rsid w:val="0043568A"/>
    <w:rsid w:val="0043581D"/>
    <w:rsid w:val="00441303"/>
    <w:rsid w:val="00441753"/>
    <w:rsid w:val="00441781"/>
    <w:rsid w:val="0044179D"/>
    <w:rsid w:val="00443E7E"/>
    <w:rsid w:val="00444A0A"/>
    <w:rsid w:val="00445FF1"/>
    <w:rsid w:val="004472BB"/>
    <w:rsid w:val="00447796"/>
    <w:rsid w:val="0045034D"/>
    <w:rsid w:val="00450585"/>
    <w:rsid w:val="00450F0D"/>
    <w:rsid w:val="00451CD7"/>
    <w:rsid w:val="00452795"/>
    <w:rsid w:val="00453BC9"/>
    <w:rsid w:val="004569C7"/>
    <w:rsid w:val="00460382"/>
    <w:rsid w:val="00460384"/>
    <w:rsid w:val="004606FC"/>
    <w:rsid w:val="00460D2E"/>
    <w:rsid w:val="00463693"/>
    <w:rsid w:val="00464413"/>
    <w:rsid w:val="00464C74"/>
    <w:rsid w:val="00464E2E"/>
    <w:rsid w:val="00465E3F"/>
    <w:rsid w:val="00466ACF"/>
    <w:rsid w:val="00466CD1"/>
    <w:rsid w:val="00470659"/>
    <w:rsid w:val="00470E32"/>
    <w:rsid w:val="00471E08"/>
    <w:rsid w:val="00471EAE"/>
    <w:rsid w:val="00472E59"/>
    <w:rsid w:val="00476835"/>
    <w:rsid w:val="00476D4C"/>
    <w:rsid w:val="004809FC"/>
    <w:rsid w:val="00480C19"/>
    <w:rsid w:val="00480C65"/>
    <w:rsid w:val="00481626"/>
    <w:rsid w:val="004823E5"/>
    <w:rsid w:val="00482997"/>
    <w:rsid w:val="0048369C"/>
    <w:rsid w:val="00484C6D"/>
    <w:rsid w:val="00486313"/>
    <w:rsid w:val="00487499"/>
    <w:rsid w:val="00490A32"/>
    <w:rsid w:val="0049181D"/>
    <w:rsid w:val="00491904"/>
    <w:rsid w:val="00492484"/>
    <w:rsid w:val="00493FFF"/>
    <w:rsid w:val="00494DDF"/>
    <w:rsid w:val="00495FEE"/>
    <w:rsid w:val="004966C0"/>
    <w:rsid w:val="004972B0"/>
    <w:rsid w:val="00497F2D"/>
    <w:rsid w:val="004A047B"/>
    <w:rsid w:val="004A08D8"/>
    <w:rsid w:val="004A1629"/>
    <w:rsid w:val="004A2FBD"/>
    <w:rsid w:val="004A3771"/>
    <w:rsid w:val="004A7BC1"/>
    <w:rsid w:val="004A7EE2"/>
    <w:rsid w:val="004B1D7D"/>
    <w:rsid w:val="004B4AEE"/>
    <w:rsid w:val="004B5683"/>
    <w:rsid w:val="004B5881"/>
    <w:rsid w:val="004B58D8"/>
    <w:rsid w:val="004B5B21"/>
    <w:rsid w:val="004B67C8"/>
    <w:rsid w:val="004B6960"/>
    <w:rsid w:val="004B6F57"/>
    <w:rsid w:val="004B764C"/>
    <w:rsid w:val="004C0F3E"/>
    <w:rsid w:val="004C1116"/>
    <w:rsid w:val="004C1EAA"/>
    <w:rsid w:val="004C36FF"/>
    <w:rsid w:val="004C39EA"/>
    <w:rsid w:val="004C46B3"/>
    <w:rsid w:val="004C474E"/>
    <w:rsid w:val="004C604B"/>
    <w:rsid w:val="004C65F4"/>
    <w:rsid w:val="004C75CE"/>
    <w:rsid w:val="004D01BF"/>
    <w:rsid w:val="004D02B4"/>
    <w:rsid w:val="004D185D"/>
    <w:rsid w:val="004D2315"/>
    <w:rsid w:val="004D3422"/>
    <w:rsid w:val="004D3EEA"/>
    <w:rsid w:val="004D670B"/>
    <w:rsid w:val="004D6A82"/>
    <w:rsid w:val="004D73E9"/>
    <w:rsid w:val="004D7BDB"/>
    <w:rsid w:val="004E1023"/>
    <w:rsid w:val="004E12ED"/>
    <w:rsid w:val="004E2911"/>
    <w:rsid w:val="004E2A1F"/>
    <w:rsid w:val="004E57DA"/>
    <w:rsid w:val="004E5B5B"/>
    <w:rsid w:val="004E5BE4"/>
    <w:rsid w:val="004E6A86"/>
    <w:rsid w:val="004E6F98"/>
    <w:rsid w:val="004E6FE3"/>
    <w:rsid w:val="004F05EA"/>
    <w:rsid w:val="004F31DF"/>
    <w:rsid w:val="004F336B"/>
    <w:rsid w:val="004F370F"/>
    <w:rsid w:val="004F3F62"/>
    <w:rsid w:val="004F555A"/>
    <w:rsid w:val="004F7234"/>
    <w:rsid w:val="0050041C"/>
    <w:rsid w:val="005014B9"/>
    <w:rsid w:val="00502125"/>
    <w:rsid w:val="0050225F"/>
    <w:rsid w:val="005028A3"/>
    <w:rsid w:val="00504577"/>
    <w:rsid w:val="0050554F"/>
    <w:rsid w:val="00510293"/>
    <w:rsid w:val="005121C1"/>
    <w:rsid w:val="00514683"/>
    <w:rsid w:val="005147DB"/>
    <w:rsid w:val="0051514A"/>
    <w:rsid w:val="00515B54"/>
    <w:rsid w:val="00515F0D"/>
    <w:rsid w:val="00517795"/>
    <w:rsid w:val="00517BD0"/>
    <w:rsid w:val="00517FA4"/>
    <w:rsid w:val="00521831"/>
    <w:rsid w:val="00523D1D"/>
    <w:rsid w:val="00525111"/>
    <w:rsid w:val="0053199E"/>
    <w:rsid w:val="00531AC6"/>
    <w:rsid w:val="00531FC9"/>
    <w:rsid w:val="00536FB4"/>
    <w:rsid w:val="005376A3"/>
    <w:rsid w:val="00537B62"/>
    <w:rsid w:val="005400C8"/>
    <w:rsid w:val="00542262"/>
    <w:rsid w:val="0054350A"/>
    <w:rsid w:val="0054380A"/>
    <w:rsid w:val="00543C38"/>
    <w:rsid w:val="005448F9"/>
    <w:rsid w:val="00546427"/>
    <w:rsid w:val="00550431"/>
    <w:rsid w:val="00550E01"/>
    <w:rsid w:val="00550E65"/>
    <w:rsid w:val="00552FEB"/>
    <w:rsid w:val="005530FB"/>
    <w:rsid w:val="00555620"/>
    <w:rsid w:val="005565DF"/>
    <w:rsid w:val="0056046F"/>
    <w:rsid w:val="00561651"/>
    <w:rsid w:val="00561912"/>
    <w:rsid w:val="00561A79"/>
    <w:rsid w:val="00563A68"/>
    <w:rsid w:val="00563B6A"/>
    <w:rsid w:val="00564E46"/>
    <w:rsid w:val="005664D1"/>
    <w:rsid w:val="0057061A"/>
    <w:rsid w:val="00570DF6"/>
    <w:rsid w:val="00572618"/>
    <w:rsid w:val="00573092"/>
    <w:rsid w:val="00574309"/>
    <w:rsid w:val="0057474A"/>
    <w:rsid w:val="00574F88"/>
    <w:rsid w:val="00580818"/>
    <w:rsid w:val="00580BB3"/>
    <w:rsid w:val="00581392"/>
    <w:rsid w:val="005822AE"/>
    <w:rsid w:val="005846A6"/>
    <w:rsid w:val="00585E16"/>
    <w:rsid w:val="005905A6"/>
    <w:rsid w:val="00590661"/>
    <w:rsid w:val="00590830"/>
    <w:rsid w:val="00590F53"/>
    <w:rsid w:val="0059138C"/>
    <w:rsid w:val="005919C6"/>
    <w:rsid w:val="005924E6"/>
    <w:rsid w:val="0059259D"/>
    <w:rsid w:val="0059463A"/>
    <w:rsid w:val="005952E4"/>
    <w:rsid w:val="005957AD"/>
    <w:rsid w:val="00595963"/>
    <w:rsid w:val="00597368"/>
    <w:rsid w:val="005A02EF"/>
    <w:rsid w:val="005A0C84"/>
    <w:rsid w:val="005A2918"/>
    <w:rsid w:val="005A3C78"/>
    <w:rsid w:val="005A3D31"/>
    <w:rsid w:val="005A3F90"/>
    <w:rsid w:val="005A4B15"/>
    <w:rsid w:val="005A52D1"/>
    <w:rsid w:val="005A5BAB"/>
    <w:rsid w:val="005A6A3C"/>
    <w:rsid w:val="005A7AC1"/>
    <w:rsid w:val="005B01CA"/>
    <w:rsid w:val="005B1B68"/>
    <w:rsid w:val="005B45F4"/>
    <w:rsid w:val="005B71FB"/>
    <w:rsid w:val="005C125B"/>
    <w:rsid w:val="005C1F02"/>
    <w:rsid w:val="005C2C65"/>
    <w:rsid w:val="005C3118"/>
    <w:rsid w:val="005C3653"/>
    <w:rsid w:val="005C4010"/>
    <w:rsid w:val="005C4E50"/>
    <w:rsid w:val="005C5E63"/>
    <w:rsid w:val="005D0A04"/>
    <w:rsid w:val="005D0ECF"/>
    <w:rsid w:val="005D1D2C"/>
    <w:rsid w:val="005D270F"/>
    <w:rsid w:val="005D3857"/>
    <w:rsid w:val="005D6061"/>
    <w:rsid w:val="005D6A43"/>
    <w:rsid w:val="005D7F41"/>
    <w:rsid w:val="005E02FE"/>
    <w:rsid w:val="005E1C84"/>
    <w:rsid w:val="005E3E79"/>
    <w:rsid w:val="005E462E"/>
    <w:rsid w:val="005E56FD"/>
    <w:rsid w:val="005E6506"/>
    <w:rsid w:val="005E6A90"/>
    <w:rsid w:val="005E7C30"/>
    <w:rsid w:val="005F015E"/>
    <w:rsid w:val="005F0D33"/>
    <w:rsid w:val="005F1050"/>
    <w:rsid w:val="005F1EC5"/>
    <w:rsid w:val="005F3AF8"/>
    <w:rsid w:val="005F61EB"/>
    <w:rsid w:val="005F6883"/>
    <w:rsid w:val="00601B26"/>
    <w:rsid w:val="00602F90"/>
    <w:rsid w:val="006031E1"/>
    <w:rsid w:val="00605446"/>
    <w:rsid w:val="00605689"/>
    <w:rsid w:val="0060639E"/>
    <w:rsid w:val="00607510"/>
    <w:rsid w:val="0061012D"/>
    <w:rsid w:val="00610137"/>
    <w:rsid w:val="00611004"/>
    <w:rsid w:val="0061138B"/>
    <w:rsid w:val="00611691"/>
    <w:rsid w:val="00613A70"/>
    <w:rsid w:val="00613AC4"/>
    <w:rsid w:val="00613D11"/>
    <w:rsid w:val="00613F0C"/>
    <w:rsid w:val="00613F9F"/>
    <w:rsid w:val="00614AD2"/>
    <w:rsid w:val="00614EEA"/>
    <w:rsid w:val="006155BE"/>
    <w:rsid w:val="00615777"/>
    <w:rsid w:val="006169A6"/>
    <w:rsid w:val="00616D9D"/>
    <w:rsid w:val="00617CDF"/>
    <w:rsid w:val="00617D6A"/>
    <w:rsid w:val="0062110C"/>
    <w:rsid w:val="00623590"/>
    <w:rsid w:val="00623678"/>
    <w:rsid w:val="00623BF1"/>
    <w:rsid w:val="0062610D"/>
    <w:rsid w:val="006277DC"/>
    <w:rsid w:val="006310A4"/>
    <w:rsid w:val="0063241F"/>
    <w:rsid w:val="00632DE3"/>
    <w:rsid w:val="006349D2"/>
    <w:rsid w:val="00634B95"/>
    <w:rsid w:val="006355BE"/>
    <w:rsid w:val="006371B1"/>
    <w:rsid w:val="00637327"/>
    <w:rsid w:val="006400CE"/>
    <w:rsid w:val="00640C26"/>
    <w:rsid w:val="00643B7C"/>
    <w:rsid w:val="00645F88"/>
    <w:rsid w:val="006504FE"/>
    <w:rsid w:val="00650C0B"/>
    <w:rsid w:val="00651413"/>
    <w:rsid w:val="006514A8"/>
    <w:rsid w:val="00651A58"/>
    <w:rsid w:val="00652B35"/>
    <w:rsid w:val="00653A7D"/>
    <w:rsid w:val="00654376"/>
    <w:rsid w:val="00655206"/>
    <w:rsid w:val="00655FB6"/>
    <w:rsid w:val="00655FF9"/>
    <w:rsid w:val="006574B8"/>
    <w:rsid w:val="00657E53"/>
    <w:rsid w:val="006612B8"/>
    <w:rsid w:val="00663000"/>
    <w:rsid w:val="00664E83"/>
    <w:rsid w:val="00664F4A"/>
    <w:rsid w:val="00666DCE"/>
    <w:rsid w:val="00667AE0"/>
    <w:rsid w:val="00672213"/>
    <w:rsid w:val="00672F89"/>
    <w:rsid w:val="00673781"/>
    <w:rsid w:val="0067414A"/>
    <w:rsid w:val="00674726"/>
    <w:rsid w:val="00675EB0"/>
    <w:rsid w:val="00681789"/>
    <w:rsid w:val="00681D2F"/>
    <w:rsid w:val="00682F2A"/>
    <w:rsid w:val="00685BA1"/>
    <w:rsid w:val="006910E4"/>
    <w:rsid w:val="00691457"/>
    <w:rsid w:val="00691E19"/>
    <w:rsid w:val="006938EF"/>
    <w:rsid w:val="00693CE5"/>
    <w:rsid w:val="00695857"/>
    <w:rsid w:val="006968C6"/>
    <w:rsid w:val="006A224E"/>
    <w:rsid w:val="006A2D2C"/>
    <w:rsid w:val="006A3141"/>
    <w:rsid w:val="006A4B59"/>
    <w:rsid w:val="006A5356"/>
    <w:rsid w:val="006A57E6"/>
    <w:rsid w:val="006A6F32"/>
    <w:rsid w:val="006B26F8"/>
    <w:rsid w:val="006B2DAD"/>
    <w:rsid w:val="006B32DC"/>
    <w:rsid w:val="006B3D89"/>
    <w:rsid w:val="006B4B52"/>
    <w:rsid w:val="006B6937"/>
    <w:rsid w:val="006B6AEA"/>
    <w:rsid w:val="006C00DA"/>
    <w:rsid w:val="006C22EF"/>
    <w:rsid w:val="006C412D"/>
    <w:rsid w:val="006C4363"/>
    <w:rsid w:val="006C4655"/>
    <w:rsid w:val="006C4A23"/>
    <w:rsid w:val="006C4B49"/>
    <w:rsid w:val="006D4225"/>
    <w:rsid w:val="006D47EF"/>
    <w:rsid w:val="006D4A6D"/>
    <w:rsid w:val="006D5244"/>
    <w:rsid w:val="006D6AF6"/>
    <w:rsid w:val="006D6CC0"/>
    <w:rsid w:val="006D7783"/>
    <w:rsid w:val="006E2A46"/>
    <w:rsid w:val="006E3159"/>
    <w:rsid w:val="006E446A"/>
    <w:rsid w:val="006E460C"/>
    <w:rsid w:val="006E481C"/>
    <w:rsid w:val="006E66A1"/>
    <w:rsid w:val="006E74E0"/>
    <w:rsid w:val="006E79AB"/>
    <w:rsid w:val="006F022D"/>
    <w:rsid w:val="006F1101"/>
    <w:rsid w:val="006F1C76"/>
    <w:rsid w:val="006F2244"/>
    <w:rsid w:val="006F41C9"/>
    <w:rsid w:val="006F48C8"/>
    <w:rsid w:val="00701937"/>
    <w:rsid w:val="00702216"/>
    <w:rsid w:val="007030BB"/>
    <w:rsid w:val="00703616"/>
    <w:rsid w:val="0070368A"/>
    <w:rsid w:val="007042A4"/>
    <w:rsid w:val="0070470E"/>
    <w:rsid w:val="007049CF"/>
    <w:rsid w:val="0070593C"/>
    <w:rsid w:val="00707371"/>
    <w:rsid w:val="00707EE5"/>
    <w:rsid w:val="007108B9"/>
    <w:rsid w:val="00710AB7"/>
    <w:rsid w:val="0071139C"/>
    <w:rsid w:val="00711AAC"/>
    <w:rsid w:val="00711F38"/>
    <w:rsid w:val="007143AC"/>
    <w:rsid w:val="0071451B"/>
    <w:rsid w:val="00715082"/>
    <w:rsid w:val="007157CC"/>
    <w:rsid w:val="00717A40"/>
    <w:rsid w:val="007208F0"/>
    <w:rsid w:val="007217E4"/>
    <w:rsid w:val="00723300"/>
    <w:rsid w:val="007247F8"/>
    <w:rsid w:val="00725E5D"/>
    <w:rsid w:val="0072664A"/>
    <w:rsid w:val="0072704E"/>
    <w:rsid w:val="00730E43"/>
    <w:rsid w:val="00731FE0"/>
    <w:rsid w:val="00732446"/>
    <w:rsid w:val="0073601A"/>
    <w:rsid w:val="007406B5"/>
    <w:rsid w:val="007408A0"/>
    <w:rsid w:val="00744F1B"/>
    <w:rsid w:val="00745B63"/>
    <w:rsid w:val="0074741C"/>
    <w:rsid w:val="007506FA"/>
    <w:rsid w:val="00751038"/>
    <w:rsid w:val="007512B1"/>
    <w:rsid w:val="00751ADC"/>
    <w:rsid w:val="00752601"/>
    <w:rsid w:val="00752FF6"/>
    <w:rsid w:val="0075336E"/>
    <w:rsid w:val="007555DD"/>
    <w:rsid w:val="00757A5D"/>
    <w:rsid w:val="007614C4"/>
    <w:rsid w:val="00762AED"/>
    <w:rsid w:val="00763C3F"/>
    <w:rsid w:val="00763CA5"/>
    <w:rsid w:val="00764751"/>
    <w:rsid w:val="00765345"/>
    <w:rsid w:val="007663EC"/>
    <w:rsid w:val="007670E1"/>
    <w:rsid w:val="007677F9"/>
    <w:rsid w:val="00767A3A"/>
    <w:rsid w:val="00767C0F"/>
    <w:rsid w:val="00770451"/>
    <w:rsid w:val="00770BD7"/>
    <w:rsid w:val="007710A3"/>
    <w:rsid w:val="00771C0C"/>
    <w:rsid w:val="0077222F"/>
    <w:rsid w:val="007722DC"/>
    <w:rsid w:val="007724DE"/>
    <w:rsid w:val="00772583"/>
    <w:rsid w:val="00773684"/>
    <w:rsid w:val="007737AF"/>
    <w:rsid w:val="00773CC1"/>
    <w:rsid w:val="007747F7"/>
    <w:rsid w:val="00774C64"/>
    <w:rsid w:val="007759BE"/>
    <w:rsid w:val="00775AA4"/>
    <w:rsid w:val="00777352"/>
    <w:rsid w:val="007812C4"/>
    <w:rsid w:val="00781312"/>
    <w:rsid w:val="00781A8E"/>
    <w:rsid w:val="00783CBF"/>
    <w:rsid w:val="00784DB1"/>
    <w:rsid w:val="007855EE"/>
    <w:rsid w:val="007900C9"/>
    <w:rsid w:val="00790921"/>
    <w:rsid w:val="00790993"/>
    <w:rsid w:val="0079217E"/>
    <w:rsid w:val="007968A3"/>
    <w:rsid w:val="0079747F"/>
    <w:rsid w:val="00797DF5"/>
    <w:rsid w:val="007A0A8C"/>
    <w:rsid w:val="007A11C1"/>
    <w:rsid w:val="007A15D5"/>
    <w:rsid w:val="007A3413"/>
    <w:rsid w:val="007A44ED"/>
    <w:rsid w:val="007A463E"/>
    <w:rsid w:val="007A48B1"/>
    <w:rsid w:val="007A48E9"/>
    <w:rsid w:val="007A6881"/>
    <w:rsid w:val="007B008E"/>
    <w:rsid w:val="007B07CC"/>
    <w:rsid w:val="007B100B"/>
    <w:rsid w:val="007B269A"/>
    <w:rsid w:val="007B26DC"/>
    <w:rsid w:val="007B40CE"/>
    <w:rsid w:val="007B41D7"/>
    <w:rsid w:val="007B422D"/>
    <w:rsid w:val="007B6E22"/>
    <w:rsid w:val="007B7336"/>
    <w:rsid w:val="007C0BAA"/>
    <w:rsid w:val="007C28B5"/>
    <w:rsid w:val="007C3FE6"/>
    <w:rsid w:val="007C4575"/>
    <w:rsid w:val="007D0B89"/>
    <w:rsid w:val="007D0F9A"/>
    <w:rsid w:val="007D18A0"/>
    <w:rsid w:val="007D23CF"/>
    <w:rsid w:val="007D2546"/>
    <w:rsid w:val="007D3BAF"/>
    <w:rsid w:val="007D5783"/>
    <w:rsid w:val="007D6C3D"/>
    <w:rsid w:val="007D7C14"/>
    <w:rsid w:val="007E00F5"/>
    <w:rsid w:val="007E19AB"/>
    <w:rsid w:val="007E1B46"/>
    <w:rsid w:val="007E275C"/>
    <w:rsid w:val="007E287F"/>
    <w:rsid w:val="007E4190"/>
    <w:rsid w:val="007E4E80"/>
    <w:rsid w:val="007E65BE"/>
    <w:rsid w:val="007E68D0"/>
    <w:rsid w:val="007E6D99"/>
    <w:rsid w:val="007E7D9B"/>
    <w:rsid w:val="007F0F0F"/>
    <w:rsid w:val="007F1E0A"/>
    <w:rsid w:val="007F2EC8"/>
    <w:rsid w:val="007F348A"/>
    <w:rsid w:val="007F4130"/>
    <w:rsid w:val="007F61D8"/>
    <w:rsid w:val="007F72A2"/>
    <w:rsid w:val="007F7C7A"/>
    <w:rsid w:val="007F7D0D"/>
    <w:rsid w:val="0080041A"/>
    <w:rsid w:val="00800632"/>
    <w:rsid w:val="008008ED"/>
    <w:rsid w:val="00801CD5"/>
    <w:rsid w:val="0080244C"/>
    <w:rsid w:val="00802CBD"/>
    <w:rsid w:val="00803741"/>
    <w:rsid w:val="00803BD9"/>
    <w:rsid w:val="0080497F"/>
    <w:rsid w:val="00804C42"/>
    <w:rsid w:val="00805AD9"/>
    <w:rsid w:val="00812210"/>
    <w:rsid w:val="00817B12"/>
    <w:rsid w:val="0082339C"/>
    <w:rsid w:val="00823AA7"/>
    <w:rsid w:val="008242B9"/>
    <w:rsid w:val="00824879"/>
    <w:rsid w:val="0082504B"/>
    <w:rsid w:val="00826AC2"/>
    <w:rsid w:val="0082712E"/>
    <w:rsid w:val="008316F4"/>
    <w:rsid w:val="00833450"/>
    <w:rsid w:val="00833E76"/>
    <w:rsid w:val="008350E3"/>
    <w:rsid w:val="0083691B"/>
    <w:rsid w:val="00837096"/>
    <w:rsid w:val="0083748F"/>
    <w:rsid w:val="00840879"/>
    <w:rsid w:val="00843420"/>
    <w:rsid w:val="00844B51"/>
    <w:rsid w:val="008460D3"/>
    <w:rsid w:val="00850561"/>
    <w:rsid w:val="00853062"/>
    <w:rsid w:val="00853F79"/>
    <w:rsid w:val="00854154"/>
    <w:rsid w:val="008561B4"/>
    <w:rsid w:val="008574A2"/>
    <w:rsid w:val="00857DD6"/>
    <w:rsid w:val="00860315"/>
    <w:rsid w:val="0086116B"/>
    <w:rsid w:val="00861845"/>
    <w:rsid w:val="008621FB"/>
    <w:rsid w:val="008626A5"/>
    <w:rsid w:val="0086480A"/>
    <w:rsid w:val="00864E77"/>
    <w:rsid w:val="00865771"/>
    <w:rsid w:val="00867F28"/>
    <w:rsid w:val="0087156B"/>
    <w:rsid w:val="00871737"/>
    <w:rsid w:val="00872543"/>
    <w:rsid w:val="00872614"/>
    <w:rsid w:val="008728C8"/>
    <w:rsid w:val="00874A65"/>
    <w:rsid w:val="008758FF"/>
    <w:rsid w:val="00880B2B"/>
    <w:rsid w:val="00880B8E"/>
    <w:rsid w:val="008816C8"/>
    <w:rsid w:val="00883D66"/>
    <w:rsid w:val="00884558"/>
    <w:rsid w:val="00884FE1"/>
    <w:rsid w:val="0088516E"/>
    <w:rsid w:val="008856C0"/>
    <w:rsid w:val="00890A32"/>
    <w:rsid w:val="008915E9"/>
    <w:rsid w:val="008918F1"/>
    <w:rsid w:val="00891F9D"/>
    <w:rsid w:val="00897FE6"/>
    <w:rsid w:val="008A17A9"/>
    <w:rsid w:val="008A1E21"/>
    <w:rsid w:val="008A1FC1"/>
    <w:rsid w:val="008A2535"/>
    <w:rsid w:val="008A2904"/>
    <w:rsid w:val="008A3462"/>
    <w:rsid w:val="008A6E18"/>
    <w:rsid w:val="008B09CF"/>
    <w:rsid w:val="008B1158"/>
    <w:rsid w:val="008B1C61"/>
    <w:rsid w:val="008B205E"/>
    <w:rsid w:val="008B40EC"/>
    <w:rsid w:val="008B60A7"/>
    <w:rsid w:val="008B66E9"/>
    <w:rsid w:val="008B7D1B"/>
    <w:rsid w:val="008B7ED1"/>
    <w:rsid w:val="008B7F2F"/>
    <w:rsid w:val="008C2FC5"/>
    <w:rsid w:val="008C3104"/>
    <w:rsid w:val="008C36C6"/>
    <w:rsid w:val="008C3850"/>
    <w:rsid w:val="008C5336"/>
    <w:rsid w:val="008C605B"/>
    <w:rsid w:val="008D0005"/>
    <w:rsid w:val="008D04E6"/>
    <w:rsid w:val="008D107F"/>
    <w:rsid w:val="008D16D3"/>
    <w:rsid w:val="008D4F6C"/>
    <w:rsid w:val="008D583D"/>
    <w:rsid w:val="008D5FBF"/>
    <w:rsid w:val="008D6B5E"/>
    <w:rsid w:val="008D7BCB"/>
    <w:rsid w:val="008E1DDE"/>
    <w:rsid w:val="008E293B"/>
    <w:rsid w:val="008E4144"/>
    <w:rsid w:val="008E5D91"/>
    <w:rsid w:val="008E63C2"/>
    <w:rsid w:val="008E6F02"/>
    <w:rsid w:val="008F0C10"/>
    <w:rsid w:val="008F16DF"/>
    <w:rsid w:val="008F28EF"/>
    <w:rsid w:val="008F3522"/>
    <w:rsid w:val="008F50C4"/>
    <w:rsid w:val="008F5247"/>
    <w:rsid w:val="008F5E57"/>
    <w:rsid w:val="008F619A"/>
    <w:rsid w:val="008F7353"/>
    <w:rsid w:val="008F7EC7"/>
    <w:rsid w:val="00900D90"/>
    <w:rsid w:val="00901507"/>
    <w:rsid w:val="00903387"/>
    <w:rsid w:val="009058D1"/>
    <w:rsid w:val="0090596C"/>
    <w:rsid w:val="00905FC1"/>
    <w:rsid w:val="00907BF4"/>
    <w:rsid w:val="009122A0"/>
    <w:rsid w:val="00912C21"/>
    <w:rsid w:val="00914275"/>
    <w:rsid w:val="00914952"/>
    <w:rsid w:val="0091567B"/>
    <w:rsid w:val="00915D8F"/>
    <w:rsid w:val="0091604C"/>
    <w:rsid w:val="00916B8F"/>
    <w:rsid w:val="00916DA5"/>
    <w:rsid w:val="00916EC8"/>
    <w:rsid w:val="00917809"/>
    <w:rsid w:val="009178F1"/>
    <w:rsid w:val="00917AFE"/>
    <w:rsid w:val="0092002F"/>
    <w:rsid w:val="009214ED"/>
    <w:rsid w:val="00921F43"/>
    <w:rsid w:val="0092233F"/>
    <w:rsid w:val="009225FF"/>
    <w:rsid w:val="00923423"/>
    <w:rsid w:val="00926467"/>
    <w:rsid w:val="00931E3A"/>
    <w:rsid w:val="009326AC"/>
    <w:rsid w:val="009334B6"/>
    <w:rsid w:val="00933865"/>
    <w:rsid w:val="00933AD2"/>
    <w:rsid w:val="009341E0"/>
    <w:rsid w:val="00934282"/>
    <w:rsid w:val="00935029"/>
    <w:rsid w:val="0093648F"/>
    <w:rsid w:val="009374B6"/>
    <w:rsid w:val="0094056F"/>
    <w:rsid w:val="00940F9A"/>
    <w:rsid w:val="009419E6"/>
    <w:rsid w:val="009433F8"/>
    <w:rsid w:val="009438AF"/>
    <w:rsid w:val="00943922"/>
    <w:rsid w:val="00943C98"/>
    <w:rsid w:val="00944571"/>
    <w:rsid w:val="0094561D"/>
    <w:rsid w:val="00946AD8"/>
    <w:rsid w:val="00946F16"/>
    <w:rsid w:val="009472FF"/>
    <w:rsid w:val="009473A8"/>
    <w:rsid w:val="009478FA"/>
    <w:rsid w:val="009531D6"/>
    <w:rsid w:val="00953D2D"/>
    <w:rsid w:val="00953F68"/>
    <w:rsid w:val="00953F6C"/>
    <w:rsid w:val="0095405C"/>
    <w:rsid w:val="0095433A"/>
    <w:rsid w:val="00954D2F"/>
    <w:rsid w:val="00955C5D"/>
    <w:rsid w:val="009575CA"/>
    <w:rsid w:val="00957922"/>
    <w:rsid w:val="009579DB"/>
    <w:rsid w:val="0096014D"/>
    <w:rsid w:val="00960282"/>
    <w:rsid w:val="00960E5F"/>
    <w:rsid w:val="00961754"/>
    <w:rsid w:val="009637C4"/>
    <w:rsid w:val="0096497E"/>
    <w:rsid w:val="00965046"/>
    <w:rsid w:val="0096561B"/>
    <w:rsid w:val="0096569B"/>
    <w:rsid w:val="00965BD0"/>
    <w:rsid w:val="00966460"/>
    <w:rsid w:val="00966605"/>
    <w:rsid w:val="00967041"/>
    <w:rsid w:val="009677C6"/>
    <w:rsid w:val="0097062E"/>
    <w:rsid w:val="009708A2"/>
    <w:rsid w:val="00971B45"/>
    <w:rsid w:val="00972BD1"/>
    <w:rsid w:val="009754C3"/>
    <w:rsid w:val="00975F7D"/>
    <w:rsid w:val="009771DC"/>
    <w:rsid w:val="00977826"/>
    <w:rsid w:val="00977A1A"/>
    <w:rsid w:val="00981676"/>
    <w:rsid w:val="00981699"/>
    <w:rsid w:val="009816F6"/>
    <w:rsid w:val="00981CCC"/>
    <w:rsid w:val="00981D4E"/>
    <w:rsid w:val="0098214E"/>
    <w:rsid w:val="0098441F"/>
    <w:rsid w:val="00984E33"/>
    <w:rsid w:val="00985879"/>
    <w:rsid w:val="00990C80"/>
    <w:rsid w:val="00991308"/>
    <w:rsid w:val="00991732"/>
    <w:rsid w:val="00992E81"/>
    <w:rsid w:val="009937FA"/>
    <w:rsid w:val="00993C37"/>
    <w:rsid w:val="00993E17"/>
    <w:rsid w:val="009964E1"/>
    <w:rsid w:val="00996A9D"/>
    <w:rsid w:val="009A02B4"/>
    <w:rsid w:val="009A19FC"/>
    <w:rsid w:val="009A3B8F"/>
    <w:rsid w:val="009A3BA9"/>
    <w:rsid w:val="009A42BB"/>
    <w:rsid w:val="009A4A5E"/>
    <w:rsid w:val="009A5398"/>
    <w:rsid w:val="009A551B"/>
    <w:rsid w:val="009A5A50"/>
    <w:rsid w:val="009A61F2"/>
    <w:rsid w:val="009A6A9A"/>
    <w:rsid w:val="009B0EA3"/>
    <w:rsid w:val="009B1081"/>
    <w:rsid w:val="009B2B3C"/>
    <w:rsid w:val="009B4230"/>
    <w:rsid w:val="009B4DA6"/>
    <w:rsid w:val="009B51A2"/>
    <w:rsid w:val="009B599C"/>
    <w:rsid w:val="009B61E1"/>
    <w:rsid w:val="009B691E"/>
    <w:rsid w:val="009B6A24"/>
    <w:rsid w:val="009B6CEA"/>
    <w:rsid w:val="009B6DDB"/>
    <w:rsid w:val="009C0563"/>
    <w:rsid w:val="009C1206"/>
    <w:rsid w:val="009C15FA"/>
    <w:rsid w:val="009C20BB"/>
    <w:rsid w:val="009C4D67"/>
    <w:rsid w:val="009C5062"/>
    <w:rsid w:val="009C59CE"/>
    <w:rsid w:val="009C5E3D"/>
    <w:rsid w:val="009C696F"/>
    <w:rsid w:val="009C6BAE"/>
    <w:rsid w:val="009C6ED7"/>
    <w:rsid w:val="009D0174"/>
    <w:rsid w:val="009D06E5"/>
    <w:rsid w:val="009D1F44"/>
    <w:rsid w:val="009D25A6"/>
    <w:rsid w:val="009D27BD"/>
    <w:rsid w:val="009D572A"/>
    <w:rsid w:val="009E0281"/>
    <w:rsid w:val="009E08A4"/>
    <w:rsid w:val="009E0FF8"/>
    <w:rsid w:val="009E2B13"/>
    <w:rsid w:val="009E462B"/>
    <w:rsid w:val="009E4A28"/>
    <w:rsid w:val="009E6521"/>
    <w:rsid w:val="009F1017"/>
    <w:rsid w:val="009F2046"/>
    <w:rsid w:val="009F223F"/>
    <w:rsid w:val="009F250B"/>
    <w:rsid w:val="009F2A1A"/>
    <w:rsid w:val="009F2B60"/>
    <w:rsid w:val="009F2CC6"/>
    <w:rsid w:val="009F2DBE"/>
    <w:rsid w:val="009F2F8B"/>
    <w:rsid w:val="009F7AC0"/>
    <w:rsid w:val="00A00973"/>
    <w:rsid w:val="00A021AA"/>
    <w:rsid w:val="00A0290A"/>
    <w:rsid w:val="00A05E77"/>
    <w:rsid w:val="00A06253"/>
    <w:rsid w:val="00A06837"/>
    <w:rsid w:val="00A07B15"/>
    <w:rsid w:val="00A10E10"/>
    <w:rsid w:val="00A11358"/>
    <w:rsid w:val="00A1254E"/>
    <w:rsid w:val="00A12D79"/>
    <w:rsid w:val="00A14794"/>
    <w:rsid w:val="00A15444"/>
    <w:rsid w:val="00A1655A"/>
    <w:rsid w:val="00A1680F"/>
    <w:rsid w:val="00A17204"/>
    <w:rsid w:val="00A206DC"/>
    <w:rsid w:val="00A21B22"/>
    <w:rsid w:val="00A22017"/>
    <w:rsid w:val="00A236FA"/>
    <w:rsid w:val="00A23D07"/>
    <w:rsid w:val="00A25520"/>
    <w:rsid w:val="00A255CB"/>
    <w:rsid w:val="00A2583B"/>
    <w:rsid w:val="00A2621A"/>
    <w:rsid w:val="00A26738"/>
    <w:rsid w:val="00A311D3"/>
    <w:rsid w:val="00A322AD"/>
    <w:rsid w:val="00A34FD0"/>
    <w:rsid w:val="00A35BDB"/>
    <w:rsid w:val="00A4108F"/>
    <w:rsid w:val="00A41FE0"/>
    <w:rsid w:val="00A439E6"/>
    <w:rsid w:val="00A45F90"/>
    <w:rsid w:val="00A46134"/>
    <w:rsid w:val="00A502F7"/>
    <w:rsid w:val="00A50E37"/>
    <w:rsid w:val="00A51040"/>
    <w:rsid w:val="00A51D42"/>
    <w:rsid w:val="00A51ED3"/>
    <w:rsid w:val="00A53277"/>
    <w:rsid w:val="00A53DE8"/>
    <w:rsid w:val="00A56D01"/>
    <w:rsid w:val="00A57910"/>
    <w:rsid w:val="00A57D73"/>
    <w:rsid w:val="00A61687"/>
    <w:rsid w:val="00A6318C"/>
    <w:rsid w:val="00A63DD1"/>
    <w:rsid w:val="00A66048"/>
    <w:rsid w:val="00A662CB"/>
    <w:rsid w:val="00A6688A"/>
    <w:rsid w:val="00A67268"/>
    <w:rsid w:val="00A706F1"/>
    <w:rsid w:val="00A70CA0"/>
    <w:rsid w:val="00A710A9"/>
    <w:rsid w:val="00A735D6"/>
    <w:rsid w:val="00A769C8"/>
    <w:rsid w:val="00A774A0"/>
    <w:rsid w:val="00A82B44"/>
    <w:rsid w:val="00A82FBD"/>
    <w:rsid w:val="00A830EE"/>
    <w:rsid w:val="00A84BC7"/>
    <w:rsid w:val="00A87D89"/>
    <w:rsid w:val="00A901A0"/>
    <w:rsid w:val="00A925D3"/>
    <w:rsid w:val="00A931DF"/>
    <w:rsid w:val="00A93331"/>
    <w:rsid w:val="00A9333C"/>
    <w:rsid w:val="00A93FE8"/>
    <w:rsid w:val="00A9658D"/>
    <w:rsid w:val="00A9661C"/>
    <w:rsid w:val="00AA1017"/>
    <w:rsid w:val="00AA4924"/>
    <w:rsid w:val="00AA6426"/>
    <w:rsid w:val="00AA69F3"/>
    <w:rsid w:val="00AA6D97"/>
    <w:rsid w:val="00AA791D"/>
    <w:rsid w:val="00AA7945"/>
    <w:rsid w:val="00AA7A25"/>
    <w:rsid w:val="00AB174D"/>
    <w:rsid w:val="00AB26E9"/>
    <w:rsid w:val="00AB28BB"/>
    <w:rsid w:val="00AB345E"/>
    <w:rsid w:val="00AB60CE"/>
    <w:rsid w:val="00AB68AF"/>
    <w:rsid w:val="00AC09BF"/>
    <w:rsid w:val="00AC137B"/>
    <w:rsid w:val="00AC419E"/>
    <w:rsid w:val="00AC4656"/>
    <w:rsid w:val="00AD20E2"/>
    <w:rsid w:val="00AD2790"/>
    <w:rsid w:val="00AD3932"/>
    <w:rsid w:val="00AD476D"/>
    <w:rsid w:val="00AD4B80"/>
    <w:rsid w:val="00AD7EC2"/>
    <w:rsid w:val="00AE0867"/>
    <w:rsid w:val="00AE0E21"/>
    <w:rsid w:val="00AE20BB"/>
    <w:rsid w:val="00AE27B1"/>
    <w:rsid w:val="00AE291C"/>
    <w:rsid w:val="00AE43E3"/>
    <w:rsid w:val="00AE4958"/>
    <w:rsid w:val="00AE4D38"/>
    <w:rsid w:val="00AE5059"/>
    <w:rsid w:val="00AE5D63"/>
    <w:rsid w:val="00AF025C"/>
    <w:rsid w:val="00AF0430"/>
    <w:rsid w:val="00AF1444"/>
    <w:rsid w:val="00AF20B5"/>
    <w:rsid w:val="00AF2234"/>
    <w:rsid w:val="00AF2C35"/>
    <w:rsid w:val="00AF4C30"/>
    <w:rsid w:val="00AF5E04"/>
    <w:rsid w:val="00AF62D3"/>
    <w:rsid w:val="00AF6B6B"/>
    <w:rsid w:val="00AF6C76"/>
    <w:rsid w:val="00AF71D4"/>
    <w:rsid w:val="00AF75CC"/>
    <w:rsid w:val="00AF7646"/>
    <w:rsid w:val="00B00732"/>
    <w:rsid w:val="00B028ED"/>
    <w:rsid w:val="00B04DD3"/>
    <w:rsid w:val="00B063DA"/>
    <w:rsid w:val="00B06D71"/>
    <w:rsid w:val="00B06EFC"/>
    <w:rsid w:val="00B0730C"/>
    <w:rsid w:val="00B10119"/>
    <w:rsid w:val="00B10180"/>
    <w:rsid w:val="00B104B8"/>
    <w:rsid w:val="00B11A05"/>
    <w:rsid w:val="00B12FB1"/>
    <w:rsid w:val="00B1532D"/>
    <w:rsid w:val="00B16B55"/>
    <w:rsid w:val="00B17F3B"/>
    <w:rsid w:val="00B20536"/>
    <w:rsid w:val="00B20F45"/>
    <w:rsid w:val="00B2277A"/>
    <w:rsid w:val="00B23271"/>
    <w:rsid w:val="00B235A4"/>
    <w:rsid w:val="00B23B18"/>
    <w:rsid w:val="00B25BCC"/>
    <w:rsid w:val="00B25C03"/>
    <w:rsid w:val="00B26021"/>
    <w:rsid w:val="00B272C2"/>
    <w:rsid w:val="00B303DF"/>
    <w:rsid w:val="00B319F9"/>
    <w:rsid w:val="00B31ACA"/>
    <w:rsid w:val="00B321D2"/>
    <w:rsid w:val="00B32E4B"/>
    <w:rsid w:val="00B3498B"/>
    <w:rsid w:val="00B35149"/>
    <w:rsid w:val="00B356DB"/>
    <w:rsid w:val="00B35ABD"/>
    <w:rsid w:val="00B36AFE"/>
    <w:rsid w:val="00B41336"/>
    <w:rsid w:val="00B41C33"/>
    <w:rsid w:val="00B45EA9"/>
    <w:rsid w:val="00B46DB6"/>
    <w:rsid w:val="00B50128"/>
    <w:rsid w:val="00B527CD"/>
    <w:rsid w:val="00B530A0"/>
    <w:rsid w:val="00B53D75"/>
    <w:rsid w:val="00B53DB9"/>
    <w:rsid w:val="00B5595F"/>
    <w:rsid w:val="00B55B8D"/>
    <w:rsid w:val="00B567DA"/>
    <w:rsid w:val="00B60526"/>
    <w:rsid w:val="00B6103C"/>
    <w:rsid w:val="00B6139F"/>
    <w:rsid w:val="00B6201B"/>
    <w:rsid w:val="00B63951"/>
    <w:rsid w:val="00B668E7"/>
    <w:rsid w:val="00B66A02"/>
    <w:rsid w:val="00B674FF"/>
    <w:rsid w:val="00B731AC"/>
    <w:rsid w:val="00B734A9"/>
    <w:rsid w:val="00B73CE4"/>
    <w:rsid w:val="00B74423"/>
    <w:rsid w:val="00B749DB"/>
    <w:rsid w:val="00B75E1D"/>
    <w:rsid w:val="00B7672F"/>
    <w:rsid w:val="00B823FC"/>
    <w:rsid w:val="00B82A6E"/>
    <w:rsid w:val="00B8409F"/>
    <w:rsid w:val="00B845AA"/>
    <w:rsid w:val="00B84A67"/>
    <w:rsid w:val="00B84E0D"/>
    <w:rsid w:val="00B85A3A"/>
    <w:rsid w:val="00B860D5"/>
    <w:rsid w:val="00B860FD"/>
    <w:rsid w:val="00B86F6C"/>
    <w:rsid w:val="00B87944"/>
    <w:rsid w:val="00B87BC0"/>
    <w:rsid w:val="00B906AC"/>
    <w:rsid w:val="00B90C80"/>
    <w:rsid w:val="00B915E2"/>
    <w:rsid w:val="00B91759"/>
    <w:rsid w:val="00B91F6A"/>
    <w:rsid w:val="00B93BBA"/>
    <w:rsid w:val="00B94480"/>
    <w:rsid w:val="00B956F0"/>
    <w:rsid w:val="00BA11C4"/>
    <w:rsid w:val="00BA1A2B"/>
    <w:rsid w:val="00BA1D7F"/>
    <w:rsid w:val="00BA1E90"/>
    <w:rsid w:val="00BA1F07"/>
    <w:rsid w:val="00BA396E"/>
    <w:rsid w:val="00BA3CC0"/>
    <w:rsid w:val="00BA42F6"/>
    <w:rsid w:val="00BA467D"/>
    <w:rsid w:val="00BA69A2"/>
    <w:rsid w:val="00BB1336"/>
    <w:rsid w:val="00BB1A11"/>
    <w:rsid w:val="00BB6B98"/>
    <w:rsid w:val="00BB781F"/>
    <w:rsid w:val="00BC1509"/>
    <w:rsid w:val="00BC2A20"/>
    <w:rsid w:val="00BC2DA8"/>
    <w:rsid w:val="00BC53F7"/>
    <w:rsid w:val="00BC6A7D"/>
    <w:rsid w:val="00BD025C"/>
    <w:rsid w:val="00BD0C0D"/>
    <w:rsid w:val="00BD1F23"/>
    <w:rsid w:val="00BD4BAC"/>
    <w:rsid w:val="00BD632E"/>
    <w:rsid w:val="00BD7C8B"/>
    <w:rsid w:val="00BE00CA"/>
    <w:rsid w:val="00BE1442"/>
    <w:rsid w:val="00BE17E9"/>
    <w:rsid w:val="00BE26F6"/>
    <w:rsid w:val="00BE3458"/>
    <w:rsid w:val="00BE4F47"/>
    <w:rsid w:val="00BE5F19"/>
    <w:rsid w:val="00BE7969"/>
    <w:rsid w:val="00BE7A29"/>
    <w:rsid w:val="00BF0BFD"/>
    <w:rsid w:val="00BF1E13"/>
    <w:rsid w:val="00BF26A0"/>
    <w:rsid w:val="00BF556E"/>
    <w:rsid w:val="00BF5CBB"/>
    <w:rsid w:val="00BF6458"/>
    <w:rsid w:val="00BF704F"/>
    <w:rsid w:val="00BF7A2F"/>
    <w:rsid w:val="00C00390"/>
    <w:rsid w:val="00C004BA"/>
    <w:rsid w:val="00C0059B"/>
    <w:rsid w:val="00C00EB5"/>
    <w:rsid w:val="00C00F78"/>
    <w:rsid w:val="00C011F9"/>
    <w:rsid w:val="00C0216A"/>
    <w:rsid w:val="00C0293A"/>
    <w:rsid w:val="00C02FA5"/>
    <w:rsid w:val="00C035FC"/>
    <w:rsid w:val="00C03F22"/>
    <w:rsid w:val="00C04036"/>
    <w:rsid w:val="00C0614C"/>
    <w:rsid w:val="00C07293"/>
    <w:rsid w:val="00C12F67"/>
    <w:rsid w:val="00C13A6E"/>
    <w:rsid w:val="00C14C20"/>
    <w:rsid w:val="00C14EB4"/>
    <w:rsid w:val="00C15052"/>
    <w:rsid w:val="00C15E49"/>
    <w:rsid w:val="00C16C86"/>
    <w:rsid w:val="00C20F61"/>
    <w:rsid w:val="00C21B6E"/>
    <w:rsid w:val="00C2267C"/>
    <w:rsid w:val="00C2367C"/>
    <w:rsid w:val="00C238DD"/>
    <w:rsid w:val="00C23AF0"/>
    <w:rsid w:val="00C242A8"/>
    <w:rsid w:val="00C24773"/>
    <w:rsid w:val="00C257DE"/>
    <w:rsid w:val="00C264D5"/>
    <w:rsid w:val="00C266B6"/>
    <w:rsid w:val="00C2672D"/>
    <w:rsid w:val="00C2693B"/>
    <w:rsid w:val="00C26BEF"/>
    <w:rsid w:val="00C27010"/>
    <w:rsid w:val="00C27957"/>
    <w:rsid w:val="00C309E9"/>
    <w:rsid w:val="00C3114A"/>
    <w:rsid w:val="00C3245E"/>
    <w:rsid w:val="00C331B4"/>
    <w:rsid w:val="00C33337"/>
    <w:rsid w:val="00C3448D"/>
    <w:rsid w:val="00C34EAC"/>
    <w:rsid w:val="00C35ECF"/>
    <w:rsid w:val="00C35F2B"/>
    <w:rsid w:val="00C3686E"/>
    <w:rsid w:val="00C36DFF"/>
    <w:rsid w:val="00C37F66"/>
    <w:rsid w:val="00C407EC"/>
    <w:rsid w:val="00C415D7"/>
    <w:rsid w:val="00C418A5"/>
    <w:rsid w:val="00C42933"/>
    <w:rsid w:val="00C435C7"/>
    <w:rsid w:val="00C44C0B"/>
    <w:rsid w:val="00C462A7"/>
    <w:rsid w:val="00C466B1"/>
    <w:rsid w:val="00C46D97"/>
    <w:rsid w:val="00C47D18"/>
    <w:rsid w:val="00C51AD4"/>
    <w:rsid w:val="00C5352B"/>
    <w:rsid w:val="00C53618"/>
    <w:rsid w:val="00C54ECA"/>
    <w:rsid w:val="00C56686"/>
    <w:rsid w:val="00C56713"/>
    <w:rsid w:val="00C56917"/>
    <w:rsid w:val="00C56CBE"/>
    <w:rsid w:val="00C606E3"/>
    <w:rsid w:val="00C6105E"/>
    <w:rsid w:val="00C63472"/>
    <w:rsid w:val="00C63972"/>
    <w:rsid w:val="00C640BC"/>
    <w:rsid w:val="00C644FB"/>
    <w:rsid w:val="00C652BE"/>
    <w:rsid w:val="00C676C5"/>
    <w:rsid w:val="00C7070E"/>
    <w:rsid w:val="00C71572"/>
    <w:rsid w:val="00C71891"/>
    <w:rsid w:val="00C71E50"/>
    <w:rsid w:val="00C72826"/>
    <w:rsid w:val="00C73988"/>
    <w:rsid w:val="00C750E0"/>
    <w:rsid w:val="00C77C73"/>
    <w:rsid w:val="00C811F4"/>
    <w:rsid w:val="00C8130A"/>
    <w:rsid w:val="00C813AC"/>
    <w:rsid w:val="00C817C5"/>
    <w:rsid w:val="00C823B6"/>
    <w:rsid w:val="00C82C05"/>
    <w:rsid w:val="00C82C15"/>
    <w:rsid w:val="00C842EA"/>
    <w:rsid w:val="00C85641"/>
    <w:rsid w:val="00C87509"/>
    <w:rsid w:val="00C876D5"/>
    <w:rsid w:val="00C907DE"/>
    <w:rsid w:val="00C90AB2"/>
    <w:rsid w:val="00C90B52"/>
    <w:rsid w:val="00C91950"/>
    <w:rsid w:val="00C92838"/>
    <w:rsid w:val="00C94068"/>
    <w:rsid w:val="00CA1403"/>
    <w:rsid w:val="00CA296B"/>
    <w:rsid w:val="00CA4AEF"/>
    <w:rsid w:val="00CA7969"/>
    <w:rsid w:val="00CB0069"/>
    <w:rsid w:val="00CB1B53"/>
    <w:rsid w:val="00CB1CE5"/>
    <w:rsid w:val="00CB2483"/>
    <w:rsid w:val="00CB4E52"/>
    <w:rsid w:val="00CB5431"/>
    <w:rsid w:val="00CB5A5C"/>
    <w:rsid w:val="00CB5DE6"/>
    <w:rsid w:val="00CB7185"/>
    <w:rsid w:val="00CC19EC"/>
    <w:rsid w:val="00CC1EBE"/>
    <w:rsid w:val="00CC3DE2"/>
    <w:rsid w:val="00CC3DF0"/>
    <w:rsid w:val="00CC403D"/>
    <w:rsid w:val="00CC4B9F"/>
    <w:rsid w:val="00CC55FA"/>
    <w:rsid w:val="00CC785C"/>
    <w:rsid w:val="00CC7936"/>
    <w:rsid w:val="00CC7E7D"/>
    <w:rsid w:val="00CC7F19"/>
    <w:rsid w:val="00CD02A6"/>
    <w:rsid w:val="00CD32BE"/>
    <w:rsid w:val="00CD6DAF"/>
    <w:rsid w:val="00CE07FC"/>
    <w:rsid w:val="00CE3E77"/>
    <w:rsid w:val="00CF0065"/>
    <w:rsid w:val="00CF0A62"/>
    <w:rsid w:val="00CF10C5"/>
    <w:rsid w:val="00CF330B"/>
    <w:rsid w:val="00CF3DA7"/>
    <w:rsid w:val="00CF3E3E"/>
    <w:rsid w:val="00CF57D6"/>
    <w:rsid w:val="00CF6867"/>
    <w:rsid w:val="00CF74AD"/>
    <w:rsid w:val="00CF7852"/>
    <w:rsid w:val="00D0123F"/>
    <w:rsid w:val="00D0214C"/>
    <w:rsid w:val="00D02E8A"/>
    <w:rsid w:val="00D03384"/>
    <w:rsid w:val="00D051D3"/>
    <w:rsid w:val="00D065E4"/>
    <w:rsid w:val="00D111F1"/>
    <w:rsid w:val="00D11FDE"/>
    <w:rsid w:val="00D122D0"/>
    <w:rsid w:val="00D12BB7"/>
    <w:rsid w:val="00D12CBA"/>
    <w:rsid w:val="00D13FFA"/>
    <w:rsid w:val="00D14D9F"/>
    <w:rsid w:val="00D15E81"/>
    <w:rsid w:val="00D16509"/>
    <w:rsid w:val="00D16940"/>
    <w:rsid w:val="00D2171A"/>
    <w:rsid w:val="00D2284D"/>
    <w:rsid w:val="00D23966"/>
    <w:rsid w:val="00D23B87"/>
    <w:rsid w:val="00D23DFA"/>
    <w:rsid w:val="00D24858"/>
    <w:rsid w:val="00D24DF6"/>
    <w:rsid w:val="00D2500E"/>
    <w:rsid w:val="00D250CE"/>
    <w:rsid w:val="00D30B75"/>
    <w:rsid w:val="00D31217"/>
    <w:rsid w:val="00D324B2"/>
    <w:rsid w:val="00D327CA"/>
    <w:rsid w:val="00D329CA"/>
    <w:rsid w:val="00D32C8F"/>
    <w:rsid w:val="00D33B59"/>
    <w:rsid w:val="00D34521"/>
    <w:rsid w:val="00D367BD"/>
    <w:rsid w:val="00D413FF"/>
    <w:rsid w:val="00D439A7"/>
    <w:rsid w:val="00D45185"/>
    <w:rsid w:val="00D46AC4"/>
    <w:rsid w:val="00D47511"/>
    <w:rsid w:val="00D50698"/>
    <w:rsid w:val="00D50D4F"/>
    <w:rsid w:val="00D50DD5"/>
    <w:rsid w:val="00D519B4"/>
    <w:rsid w:val="00D522CE"/>
    <w:rsid w:val="00D53207"/>
    <w:rsid w:val="00D539EA"/>
    <w:rsid w:val="00D562D1"/>
    <w:rsid w:val="00D56FA4"/>
    <w:rsid w:val="00D574DD"/>
    <w:rsid w:val="00D57667"/>
    <w:rsid w:val="00D577AF"/>
    <w:rsid w:val="00D61A7B"/>
    <w:rsid w:val="00D624E1"/>
    <w:rsid w:val="00D62C34"/>
    <w:rsid w:val="00D63689"/>
    <w:rsid w:val="00D6552F"/>
    <w:rsid w:val="00D66889"/>
    <w:rsid w:val="00D66CD5"/>
    <w:rsid w:val="00D67FBE"/>
    <w:rsid w:val="00D706F7"/>
    <w:rsid w:val="00D709E2"/>
    <w:rsid w:val="00D70BED"/>
    <w:rsid w:val="00D70ECB"/>
    <w:rsid w:val="00D721E0"/>
    <w:rsid w:val="00D76432"/>
    <w:rsid w:val="00D810D8"/>
    <w:rsid w:val="00D81588"/>
    <w:rsid w:val="00D8258A"/>
    <w:rsid w:val="00D851A9"/>
    <w:rsid w:val="00D85DEA"/>
    <w:rsid w:val="00D86C94"/>
    <w:rsid w:val="00D87D7E"/>
    <w:rsid w:val="00D87E61"/>
    <w:rsid w:val="00D9532D"/>
    <w:rsid w:val="00D96122"/>
    <w:rsid w:val="00D96F95"/>
    <w:rsid w:val="00D9705F"/>
    <w:rsid w:val="00D97F69"/>
    <w:rsid w:val="00DA0C09"/>
    <w:rsid w:val="00DA12C5"/>
    <w:rsid w:val="00DA1E91"/>
    <w:rsid w:val="00DA3746"/>
    <w:rsid w:val="00DA44D2"/>
    <w:rsid w:val="00DB17FF"/>
    <w:rsid w:val="00DB181C"/>
    <w:rsid w:val="00DB22D1"/>
    <w:rsid w:val="00DB2B2D"/>
    <w:rsid w:val="00DB311B"/>
    <w:rsid w:val="00DB482B"/>
    <w:rsid w:val="00DB4D85"/>
    <w:rsid w:val="00DB6917"/>
    <w:rsid w:val="00DB6BD1"/>
    <w:rsid w:val="00DB73DD"/>
    <w:rsid w:val="00DC2ABF"/>
    <w:rsid w:val="00DC351E"/>
    <w:rsid w:val="00DC414A"/>
    <w:rsid w:val="00DC5B36"/>
    <w:rsid w:val="00DC5CD6"/>
    <w:rsid w:val="00DC7AC5"/>
    <w:rsid w:val="00DD01AB"/>
    <w:rsid w:val="00DD1476"/>
    <w:rsid w:val="00DD155E"/>
    <w:rsid w:val="00DD336D"/>
    <w:rsid w:val="00DD378F"/>
    <w:rsid w:val="00DD42AA"/>
    <w:rsid w:val="00DD505F"/>
    <w:rsid w:val="00DD5CF9"/>
    <w:rsid w:val="00DD7BC3"/>
    <w:rsid w:val="00DE0769"/>
    <w:rsid w:val="00DE0C83"/>
    <w:rsid w:val="00DE43F7"/>
    <w:rsid w:val="00DE67BF"/>
    <w:rsid w:val="00DF3283"/>
    <w:rsid w:val="00DF436A"/>
    <w:rsid w:val="00DF5E56"/>
    <w:rsid w:val="00DF6BA4"/>
    <w:rsid w:val="00E00757"/>
    <w:rsid w:val="00E00A2C"/>
    <w:rsid w:val="00E0289F"/>
    <w:rsid w:val="00E03E52"/>
    <w:rsid w:val="00E055B9"/>
    <w:rsid w:val="00E05D68"/>
    <w:rsid w:val="00E061F8"/>
    <w:rsid w:val="00E06B75"/>
    <w:rsid w:val="00E07F7B"/>
    <w:rsid w:val="00E10813"/>
    <w:rsid w:val="00E11911"/>
    <w:rsid w:val="00E11B66"/>
    <w:rsid w:val="00E11C0B"/>
    <w:rsid w:val="00E11F81"/>
    <w:rsid w:val="00E132B3"/>
    <w:rsid w:val="00E1365A"/>
    <w:rsid w:val="00E1440D"/>
    <w:rsid w:val="00E14B54"/>
    <w:rsid w:val="00E15176"/>
    <w:rsid w:val="00E15758"/>
    <w:rsid w:val="00E17017"/>
    <w:rsid w:val="00E2060B"/>
    <w:rsid w:val="00E217C0"/>
    <w:rsid w:val="00E229F0"/>
    <w:rsid w:val="00E236A4"/>
    <w:rsid w:val="00E24011"/>
    <w:rsid w:val="00E25C79"/>
    <w:rsid w:val="00E265BD"/>
    <w:rsid w:val="00E266D3"/>
    <w:rsid w:val="00E2715D"/>
    <w:rsid w:val="00E274E6"/>
    <w:rsid w:val="00E27DEE"/>
    <w:rsid w:val="00E3005F"/>
    <w:rsid w:val="00E317D5"/>
    <w:rsid w:val="00E31B7C"/>
    <w:rsid w:val="00E32699"/>
    <w:rsid w:val="00E327F6"/>
    <w:rsid w:val="00E34689"/>
    <w:rsid w:val="00E35306"/>
    <w:rsid w:val="00E357E9"/>
    <w:rsid w:val="00E36302"/>
    <w:rsid w:val="00E367CC"/>
    <w:rsid w:val="00E3745A"/>
    <w:rsid w:val="00E37AC7"/>
    <w:rsid w:val="00E37D82"/>
    <w:rsid w:val="00E41DF7"/>
    <w:rsid w:val="00E42D19"/>
    <w:rsid w:val="00E50D2D"/>
    <w:rsid w:val="00E5100C"/>
    <w:rsid w:val="00E528E8"/>
    <w:rsid w:val="00E53319"/>
    <w:rsid w:val="00E56422"/>
    <w:rsid w:val="00E57CCD"/>
    <w:rsid w:val="00E57ED6"/>
    <w:rsid w:val="00E61A2D"/>
    <w:rsid w:val="00E62935"/>
    <w:rsid w:val="00E62B26"/>
    <w:rsid w:val="00E6375D"/>
    <w:rsid w:val="00E640B6"/>
    <w:rsid w:val="00E64DF1"/>
    <w:rsid w:val="00E6788A"/>
    <w:rsid w:val="00E74C7A"/>
    <w:rsid w:val="00E74CD0"/>
    <w:rsid w:val="00E74E26"/>
    <w:rsid w:val="00E757E7"/>
    <w:rsid w:val="00E80203"/>
    <w:rsid w:val="00E81724"/>
    <w:rsid w:val="00E81EE9"/>
    <w:rsid w:val="00E82C70"/>
    <w:rsid w:val="00E8350B"/>
    <w:rsid w:val="00E84885"/>
    <w:rsid w:val="00E848EE"/>
    <w:rsid w:val="00E86689"/>
    <w:rsid w:val="00E86C34"/>
    <w:rsid w:val="00E86E95"/>
    <w:rsid w:val="00E87CEA"/>
    <w:rsid w:val="00E90847"/>
    <w:rsid w:val="00E91815"/>
    <w:rsid w:val="00E94C4E"/>
    <w:rsid w:val="00E94D9C"/>
    <w:rsid w:val="00E972A6"/>
    <w:rsid w:val="00E979BE"/>
    <w:rsid w:val="00E97AC4"/>
    <w:rsid w:val="00EA0901"/>
    <w:rsid w:val="00EA24F6"/>
    <w:rsid w:val="00EA2ABB"/>
    <w:rsid w:val="00EA5EEA"/>
    <w:rsid w:val="00EA728C"/>
    <w:rsid w:val="00EB05A0"/>
    <w:rsid w:val="00EB0AD8"/>
    <w:rsid w:val="00EB1D43"/>
    <w:rsid w:val="00EB2A78"/>
    <w:rsid w:val="00EB2E7F"/>
    <w:rsid w:val="00EB2F0C"/>
    <w:rsid w:val="00EB3307"/>
    <w:rsid w:val="00EB53A3"/>
    <w:rsid w:val="00EB53F4"/>
    <w:rsid w:val="00EB71BC"/>
    <w:rsid w:val="00EC3772"/>
    <w:rsid w:val="00EC4517"/>
    <w:rsid w:val="00EC60E9"/>
    <w:rsid w:val="00EC669F"/>
    <w:rsid w:val="00EC67BE"/>
    <w:rsid w:val="00EC6E49"/>
    <w:rsid w:val="00EC7740"/>
    <w:rsid w:val="00EC7F61"/>
    <w:rsid w:val="00ED0295"/>
    <w:rsid w:val="00ED1AD9"/>
    <w:rsid w:val="00ED1E19"/>
    <w:rsid w:val="00ED2EFE"/>
    <w:rsid w:val="00ED3164"/>
    <w:rsid w:val="00ED3827"/>
    <w:rsid w:val="00ED5202"/>
    <w:rsid w:val="00ED65E1"/>
    <w:rsid w:val="00ED79D4"/>
    <w:rsid w:val="00EE12C3"/>
    <w:rsid w:val="00EE24E1"/>
    <w:rsid w:val="00EE3789"/>
    <w:rsid w:val="00EE38D8"/>
    <w:rsid w:val="00EE3BDC"/>
    <w:rsid w:val="00EE4501"/>
    <w:rsid w:val="00EE467A"/>
    <w:rsid w:val="00EE688B"/>
    <w:rsid w:val="00EE6B5E"/>
    <w:rsid w:val="00EE6BC0"/>
    <w:rsid w:val="00EF033B"/>
    <w:rsid w:val="00EF33D4"/>
    <w:rsid w:val="00EF3938"/>
    <w:rsid w:val="00EF3BAD"/>
    <w:rsid w:val="00EF404D"/>
    <w:rsid w:val="00EF46AF"/>
    <w:rsid w:val="00EF5982"/>
    <w:rsid w:val="00EF59BA"/>
    <w:rsid w:val="00EF5D73"/>
    <w:rsid w:val="00EF6D20"/>
    <w:rsid w:val="00EF784D"/>
    <w:rsid w:val="00F00C67"/>
    <w:rsid w:val="00F00E32"/>
    <w:rsid w:val="00F02144"/>
    <w:rsid w:val="00F0242C"/>
    <w:rsid w:val="00F02985"/>
    <w:rsid w:val="00F03DAA"/>
    <w:rsid w:val="00F046CA"/>
    <w:rsid w:val="00F04A8C"/>
    <w:rsid w:val="00F06867"/>
    <w:rsid w:val="00F06898"/>
    <w:rsid w:val="00F1049F"/>
    <w:rsid w:val="00F11C16"/>
    <w:rsid w:val="00F1290B"/>
    <w:rsid w:val="00F12935"/>
    <w:rsid w:val="00F13D53"/>
    <w:rsid w:val="00F13E86"/>
    <w:rsid w:val="00F1527F"/>
    <w:rsid w:val="00F1599E"/>
    <w:rsid w:val="00F16384"/>
    <w:rsid w:val="00F17791"/>
    <w:rsid w:val="00F17DD2"/>
    <w:rsid w:val="00F17E6E"/>
    <w:rsid w:val="00F2172D"/>
    <w:rsid w:val="00F22D13"/>
    <w:rsid w:val="00F23097"/>
    <w:rsid w:val="00F235D2"/>
    <w:rsid w:val="00F24215"/>
    <w:rsid w:val="00F250C9"/>
    <w:rsid w:val="00F25214"/>
    <w:rsid w:val="00F266A6"/>
    <w:rsid w:val="00F26873"/>
    <w:rsid w:val="00F27B2D"/>
    <w:rsid w:val="00F27C13"/>
    <w:rsid w:val="00F3038C"/>
    <w:rsid w:val="00F30982"/>
    <w:rsid w:val="00F317CB"/>
    <w:rsid w:val="00F318E2"/>
    <w:rsid w:val="00F327A5"/>
    <w:rsid w:val="00F35219"/>
    <w:rsid w:val="00F356EC"/>
    <w:rsid w:val="00F40256"/>
    <w:rsid w:val="00F41ACE"/>
    <w:rsid w:val="00F4202D"/>
    <w:rsid w:val="00F446DB"/>
    <w:rsid w:val="00F4513A"/>
    <w:rsid w:val="00F45239"/>
    <w:rsid w:val="00F45E7C"/>
    <w:rsid w:val="00F46164"/>
    <w:rsid w:val="00F50C45"/>
    <w:rsid w:val="00F50D00"/>
    <w:rsid w:val="00F51311"/>
    <w:rsid w:val="00F522C9"/>
    <w:rsid w:val="00F535F6"/>
    <w:rsid w:val="00F546CF"/>
    <w:rsid w:val="00F551CC"/>
    <w:rsid w:val="00F55642"/>
    <w:rsid w:val="00F567B2"/>
    <w:rsid w:val="00F616EC"/>
    <w:rsid w:val="00F625FD"/>
    <w:rsid w:val="00F656F5"/>
    <w:rsid w:val="00F66758"/>
    <w:rsid w:val="00F6699D"/>
    <w:rsid w:val="00F6703C"/>
    <w:rsid w:val="00F70589"/>
    <w:rsid w:val="00F71105"/>
    <w:rsid w:val="00F71CCA"/>
    <w:rsid w:val="00F73C14"/>
    <w:rsid w:val="00F77685"/>
    <w:rsid w:val="00F7772F"/>
    <w:rsid w:val="00F834E9"/>
    <w:rsid w:val="00F84CBA"/>
    <w:rsid w:val="00F860EB"/>
    <w:rsid w:val="00F907EA"/>
    <w:rsid w:val="00F90950"/>
    <w:rsid w:val="00F90D9C"/>
    <w:rsid w:val="00F911AC"/>
    <w:rsid w:val="00F91652"/>
    <w:rsid w:val="00F91B8C"/>
    <w:rsid w:val="00F93195"/>
    <w:rsid w:val="00F9370A"/>
    <w:rsid w:val="00F94D49"/>
    <w:rsid w:val="00F95089"/>
    <w:rsid w:val="00F955EC"/>
    <w:rsid w:val="00F965EC"/>
    <w:rsid w:val="00F96768"/>
    <w:rsid w:val="00F97948"/>
    <w:rsid w:val="00FA330C"/>
    <w:rsid w:val="00FA3B20"/>
    <w:rsid w:val="00FA4129"/>
    <w:rsid w:val="00FA6E1C"/>
    <w:rsid w:val="00FA6EA2"/>
    <w:rsid w:val="00FA6EF7"/>
    <w:rsid w:val="00FA7C62"/>
    <w:rsid w:val="00FB00F1"/>
    <w:rsid w:val="00FB0989"/>
    <w:rsid w:val="00FB2E89"/>
    <w:rsid w:val="00FB3F18"/>
    <w:rsid w:val="00FB56F8"/>
    <w:rsid w:val="00FC067F"/>
    <w:rsid w:val="00FC0E6C"/>
    <w:rsid w:val="00FC1545"/>
    <w:rsid w:val="00FC2AA3"/>
    <w:rsid w:val="00FC2C32"/>
    <w:rsid w:val="00FC3DAF"/>
    <w:rsid w:val="00FC4943"/>
    <w:rsid w:val="00FC6C98"/>
    <w:rsid w:val="00FC733C"/>
    <w:rsid w:val="00FC736F"/>
    <w:rsid w:val="00FC7C2C"/>
    <w:rsid w:val="00FD05BD"/>
    <w:rsid w:val="00FD3327"/>
    <w:rsid w:val="00FD3F0C"/>
    <w:rsid w:val="00FD598A"/>
    <w:rsid w:val="00FD5E42"/>
    <w:rsid w:val="00FD6EA6"/>
    <w:rsid w:val="00FE0187"/>
    <w:rsid w:val="00FE0E50"/>
    <w:rsid w:val="00FE1347"/>
    <w:rsid w:val="00FE27F6"/>
    <w:rsid w:val="00FE2E5A"/>
    <w:rsid w:val="00FE4AFE"/>
    <w:rsid w:val="00FE678F"/>
    <w:rsid w:val="00FF17E5"/>
    <w:rsid w:val="00FF2192"/>
    <w:rsid w:val="00FF2691"/>
    <w:rsid w:val="00FF26A5"/>
    <w:rsid w:val="00FF2916"/>
    <w:rsid w:val="00FF2EF3"/>
    <w:rsid w:val="00FF379C"/>
    <w:rsid w:val="00FF6382"/>
    <w:rsid w:val="00FF760D"/>
    <w:rsid w:val="00FF78FB"/>
    <w:rsid w:val="00FF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9E4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502125"/>
    <w:pPr>
      <w:widowControl w:val="0"/>
      <w:ind w:firstLineChars="200" w:firstLine="20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next w:val="a0"/>
    <w:qFormat/>
    <w:rsid w:val="00502125"/>
    <w:pPr>
      <w:numPr>
        <w:numId w:val="1"/>
      </w:numPr>
      <w:spacing w:before="240" w:after="120" w:line="360" w:lineRule="auto"/>
      <w:ind w:left="0"/>
      <w:outlineLvl w:val="0"/>
    </w:pPr>
    <w:rPr>
      <w:rFonts w:ascii="Arial" w:eastAsia="微软雅黑" w:hAnsi="Arial"/>
      <w:b/>
      <w:bCs/>
      <w:kern w:val="44"/>
      <w:sz w:val="36"/>
      <w:szCs w:val="44"/>
    </w:rPr>
  </w:style>
  <w:style w:type="paragraph" w:styleId="2">
    <w:name w:val="heading 2"/>
    <w:next w:val="a0"/>
    <w:qFormat/>
    <w:rsid w:val="00502125"/>
    <w:pPr>
      <w:numPr>
        <w:ilvl w:val="1"/>
        <w:numId w:val="1"/>
      </w:numPr>
      <w:spacing w:before="60" w:after="60" w:line="360" w:lineRule="auto"/>
      <w:ind w:rightChars="100" w:right="100"/>
      <w:outlineLvl w:val="1"/>
    </w:pPr>
    <w:rPr>
      <w:rFonts w:ascii="Arial" w:eastAsia="微软雅黑" w:hAnsi="Arial"/>
      <w:b/>
      <w:bCs/>
      <w:kern w:val="2"/>
      <w:sz w:val="32"/>
      <w:szCs w:val="32"/>
    </w:rPr>
  </w:style>
  <w:style w:type="paragraph" w:styleId="3">
    <w:name w:val="heading 3"/>
    <w:next w:val="a0"/>
    <w:qFormat/>
    <w:rsid w:val="000640D8"/>
    <w:pPr>
      <w:numPr>
        <w:ilvl w:val="2"/>
        <w:numId w:val="1"/>
      </w:numPr>
      <w:spacing w:before="60" w:after="60" w:line="360" w:lineRule="auto"/>
      <w:outlineLvl w:val="2"/>
    </w:pPr>
    <w:rPr>
      <w:rFonts w:ascii="Arial" w:eastAsia="微软雅黑" w:hAnsi="Arial"/>
      <w:b/>
      <w:bCs/>
      <w:kern w:val="2"/>
      <w:sz w:val="30"/>
      <w:szCs w:val="3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spacing w:before="60" w:after="60" w:line="360" w:lineRule="auto"/>
      <w:ind w:leftChars="100" w:left="100" w:rightChars="100" w:right="10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 w:line="360" w:lineRule="auto"/>
      <w:ind w:leftChars="100" w:left="100" w:rightChars="100" w:right="1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60" w:after="60" w:line="360" w:lineRule="auto"/>
      <w:ind w:leftChars="100" w:left="100" w:rightChars="100" w:right="100"/>
      <w:outlineLvl w:val="5"/>
    </w:pPr>
    <w:rPr>
      <w:b/>
      <w:bCs/>
      <w:sz w:val="28"/>
    </w:rPr>
  </w:style>
  <w:style w:type="paragraph" w:styleId="7">
    <w:name w:val="heading 7"/>
    <w:basedOn w:val="a"/>
    <w:next w:val="a0"/>
    <w:qFormat/>
    <w:pPr>
      <w:keepNext/>
      <w:keepLines/>
      <w:tabs>
        <w:tab w:val="left" w:pos="408"/>
      </w:tabs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"/>
    <w:next w:val="a0"/>
    <w:qFormat/>
    <w:pPr>
      <w:keepNext/>
      <w:keepLines/>
      <w:tabs>
        <w:tab w:val="left" w:pos="816"/>
      </w:tabs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"/>
    <w:next w:val="a0"/>
    <w:qFormat/>
    <w:pPr>
      <w:keepNext/>
      <w:keepLines/>
      <w:tabs>
        <w:tab w:val="left" w:pos="1225"/>
      </w:tabs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postbody">
    <w:name w:val="postbody"/>
    <w:basedOn w:val="a1"/>
  </w:style>
  <w:style w:type="character" w:customStyle="1" w:styleId="a7">
    <w:name w:val="批注框文本字符"/>
    <w:link w:val="a8"/>
    <w:rPr>
      <w:kern w:val="2"/>
      <w:sz w:val="18"/>
      <w:szCs w:val="18"/>
    </w:rPr>
  </w:style>
  <w:style w:type="character" w:customStyle="1" w:styleId="a9">
    <w:name w:val="标题字符"/>
    <w:link w:val="aa"/>
    <w:rPr>
      <w:rFonts w:ascii="Cambria" w:eastAsia="微软雅黑" w:hAnsi="Cambria" w:cs="Times New Roman"/>
      <w:b/>
      <w:bCs/>
      <w:kern w:val="2"/>
      <w:sz w:val="44"/>
      <w:szCs w:val="32"/>
    </w:rPr>
  </w:style>
  <w:style w:type="character" w:customStyle="1" w:styleId="ab">
    <w:name w:val="注释文本字符"/>
    <w:link w:val="ac"/>
    <w:rPr>
      <w:rFonts w:ascii="Calibri" w:eastAsia="宋体" w:hAnsi="Calibri" w:cs="Times New Roman"/>
      <w:kern w:val="2"/>
      <w:sz w:val="21"/>
      <w:szCs w:val="22"/>
    </w:rPr>
  </w:style>
  <w:style w:type="character" w:customStyle="1" w:styleId="ad">
    <w:name w:val="批注主题字符"/>
    <w:link w:val="ae"/>
    <w:rPr>
      <w:rFonts w:ascii="Arial" w:eastAsia="微软雅黑" w:hAnsi="Arial" w:cs="Times New Roman"/>
      <w:b/>
      <w:bCs/>
      <w:kern w:val="2"/>
      <w:sz w:val="18"/>
      <w:szCs w:val="24"/>
    </w:rPr>
  </w:style>
  <w:style w:type="paragraph" w:styleId="40">
    <w:name w:val="toc 4"/>
    <w:basedOn w:val="a"/>
    <w:next w:val="a"/>
    <w:pPr>
      <w:tabs>
        <w:tab w:val="left" w:pos="820"/>
      </w:tabs>
      <w:ind w:leftChars="750" w:left="1581" w:hanging="6"/>
      <w:jc w:val="left"/>
    </w:pPr>
    <w:rPr>
      <w:szCs w:val="20"/>
    </w:rPr>
  </w:style>
  <w:style w:type="paragraph" w:styleId="a8">
    <w:name w:val="Balloon Text"/>
    <w:basedOn w:val="a"/>
    <w:link w:val="a7"/>
    <w:rPr>
      <w:rFonts w:ascii="Times New Roman" w:eastAsia="宋体" w:hAnsi="Times New Roman"/>
      <w:szCs w:val="18"/>
      <w:lang w:val="x-none" w:eastAsia="x-none"/>
    </w:rPr>
  </w:style>
  <w:style w:type="paragraph" w:styleId="a0">
    <w:name w:val="Body Text"/>
    <w:basedOn w:val="a"/>
    <w:pPr>
      <w:spacing w:before="60" w:after="60" w:line="360" w:lineRule="auto"/>
      <w:jc w:val="left"/>
    </w:pPr>
    <w:rPr>
      <w:rFonts w:ascii="微软雅黑" w:hAnsi="微软雅黑" w:cs="Arial"/>
      <w:kern w:val="0"/>
      <w:szCs w:val="18"/>
    </w:rPr>
  </w:style>
  <w:style w:type="paragraph" w:styleId="af">
    <w:name w:val="header"/>
    <w:aliases w:val="Ò³Ã¼"/>
    <w:basedOn w:val="a"/>
    <w:link w:val="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Document Map"/>
    <w:basedOn w:val="a"/>
    <w:pPr>
      <w:shd w:val="clear" w:color="auto" w:fill="00008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="1680"/>
    </w:pPr>
    <w:rPr>
      <w:snapToGrid w:val="0"/>
      <w:kern w:val="0"/>
      <w:sz w:val="24"/>
      <w:szCs w:val="20"/>
    </w:rPr>
  </w:style>
  <w:style w:type="paragraph" w:styleId="aa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  <w:lang w:val="x-none" w:eastAsia="x-none"/>
    </w:rPr>
  </w:style>
  <w:style w:type="paragraph" w:styleId="10">
    <w:name w:val="toc 1"/>
    <w:basedOn w:val="a"/>
    <w:next w:val="a"/>
    <w:uiPriority w:val="39"/>
  </w:style>
  <w:style w:type="paragraph" w:styleId="50">
    <w:name w:val="toc 5"/>
    <w:basedOn w:val="a"/>
    <w:next w:val="a"/>
    <w:pPr>
      <w:ind w:left="840"/>
      <w:jc w:val="left"/>
    </w:pPr>
    <w:rPr>
      <w:szCs w:val="20"/>
    </w:rPr>
  </w:style>
  <w:style w:type="paragraph" w:styleId="ac">
    <w:name w:val="annotation text"/>
    <w:basedOn w:val="a"/>
    <w:link w:val="ab"/>
    <w:pPr>
      <w:jc w:val="left"/>
    </w:pPr>
    <w:rPr>
      <w:rFonts w:ascii="Calibri" w:eastAsia="宋体" w:hAnsi="Calibri"/>
      <w:szCs w:val="22"/>
      <w:lang w:val="x-none" w:eastAsia="x-none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e">
    <w:name w:val="annotation subject"/>
    <w:basedOn w:val="ac"/>
    <w:next w:val="ac"/>
    <w:link w:val="ad"/>
    <w:rPr>
      <w:rFonts w:ascii="Arial" w:eastAsia="微软雅黑" w:hAnsi="Arial"/>
      <w:b/>
      <w:bCs/>
      <w:sz w:val="18"/>
      <w:szCs w:val="24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3">
    <w:name w:val="Normal Indent"/>
    <w:basedOn w:val="a"/>
    <w:pPr>
      <w:ind w:firstLine="420"/>
    </w:pPr>
    <w:rPr>
      <w:szCs w:val="20"/>
    </w:rPr>
  </w:style>
  <w:style w:type="paragraph" w:customStyle="1" w:styleId="af4">
    <w:name w:val="注意事项"/>
    <w:basedOn w:val="a"/>
    <w:pPr>
      <w:spacing w:before="60" w:after="60" w:line="360" w:lineRule="auto"/>
    </w:pPr>
    <w:rPr>
      <w:b/>
      <w:bCs/>
    </w:rPr>
  </w:style>
  <w:style w:type="paragraph" w:customStyle="1" w:styleId="af5">
    <w:name w:val="版权申明"/>
    <w:basedOn w:val="a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1">
    <w:name w:val="编号1"/>
    <w:basedOn w:val="a"/>
    <w:pPr>
      <w:numPr>
        <w:ilvl w:val="6"/>
        <w:numId w:val="1"/>
      </w:numPr>
      <w:tabs>
        <w:tab w:val="left" w:pos="408"/>
      </w:tabs>
      <w:spacing w:line="360" w:lineRule="auto"/>
    </w:pPr>
  </w:style>
  <w:style w:type="paragraph" w:customStyle="1" w:styleId="af6">
    <w:name w:val="编写建议"/>
    <w:basedOn w:val="a"/>
    <w:next w:val="a0"/>
    <w:pPr>
      <w:autoSpaceDE w:val="0"/>
      <w:autoSpaceDN w:val="0"/>
      <w:adjustRightInd w:val="0"/>
      <w:jc w:val="left"/>
    </w:pPr>
    <w:rPr>
      <w:rFonts w:eastAsia="宋体" w:cs="Arial"/>
      <w:iCs/>
      <w:kern w:val="0"/>
      <w:szCs w:val="21"/>
    </w:rPr>
  </w:style>
  <w:style w:type="paragraph" w:customStyle="1" w:styleId="af7">
    <w:name w:val="文档名称"/>
    <w:basedOn w:val="a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-11">
    <w:name w:val="彩色列表 - 强调文字颜色 11"/>
    <w:basedOn w:val="a"/>
    <w:qFormat/>
    <w:pPr>
      <w:ind w:firstLine="420"/>
    </w:pPr>
  </w:style>
  <w:style w:type="paragraph" w:customStyle="1" w:styleId="12">
    <w:name w:val="正文1"/>
    <w:basedOn w:val="a"/>
    <w:pPr>
      <w:spacing w:before="60" w:after="60" w:line="360" w:lineRule="auto"/>
      <w:ind w:left="-138"/>
      <w:outlineLvl w:val="6"/>
    </w:pPr>
    <w:rPr>
      <w:rFonts w:ascii="Times New Roman" w:eastAsia="宋体" w:hAnsi="Times New Roman"/>
      <w:sz w:val="24"/>
    </w:rPr>
  </w:style>
  <w:style w:type="paragraph" w:customStyle="1" w:styleId="21">
    <w:name w:val="正文2"/>
    <w:basedOn w:val="a"/>
    <w:pPr>
      <w:spacing w:before="60" w:after="60" w:line="360" w:lineRule="auto"/>
      <w:ind w:left="-138"/>
      <w:outlineLvl w:val="7"/>
    </w:pPr>
    <w:rPr>
      <w:rFonts w:ascii="Times New Roman" w:eastAsia="宋体" w:hAnsi="Times New Roman"/>
      <w:sz w:val="24"/>
    </w:rPr>
  </w:style>
  <w:style w:type="paragraph" w:customStyle="1" w:styleId="31">
    <w:name w:val="正文3"/>
    <w:basedOn w:val="a"/>
    <w:pPr>
      <w:spacing w:before="60" w:after="60" w:line="360" w:lineRule="auto"/>
      <w:ind w:left="-138"/>
      <w:outlineLvl w:val="8"/>
    </w:pPr>
    <w:rPr>
      <w:rFonts w:ascii="Times New Roman" w:eastAsia="宋体" w:hAnsi="Times New Roman"/>
      <w:sz w:val="24"/>
      <w:szCs w:val="21"/>
    </w:rPr>
  </w:style>
  <w:style w:type="paragraph" w:styleId="af8">
    <w:name w:val="Normal (Web)"/>
    <w:basedOn w:val="a"/>
    <w:uiPriority w:val="99"/>
    <w:semiHidden/>
    <w:unhideWhenUsed/>
    <w:rsid w:val="00E63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-21">
    <w:name w:val="浅色底纹 - 强调文字颜色 21"/>
    <w:aliases w:val="代码引用"/>
    <w:basedOn w:val="a"/>
    <w:next w:val="a"/>
    <w:link w:val="-2"/>
    <w:autoRedefine/>
    <w:uiPriority w:val="30"/>
    <w:qFormat/>
    <w:rsid w:val="00EB3307"/>
    <w:pPr>
      <w:pBdr>
        <w:top w:val="single" w:sz="4" w:space="10" w:color="5B9BD5"/>
        <w:bottom w:val="single" w:sz="4" w:space="10" w:color="5B9BD5"/>
      </w:pBdr>
      <w:spacing w:line="0" w:lineRule="atLeast"/>
      <w:jc w:val="left"/>
    </w:pPr>
    <w:rPr>
      <w:iCs/>
      <w:color w:val="5B9BD5"/>
      <w:lang w:val="x-none" w:eastAsia="x-none"/>
    </w:rPr>
  </w:style>
  <w:style w:type="character" w:customStyle="1" w:styleId="-2">
    <w:name w:val="浅色底纹 - 强调文字颜色 2字符"/>
    <w:aliases w:val="代码引用字符"/>
    <w:link w:val="-21"/>
    <w:uiPriority w:val="30"/>
    <w:rsid w:val="00EB3307"/>
    <w:rPr>
      <w:rFonts w:ascii="Arial" w:eastAsia="微软雅黑" w:hAnsi="Arial"/>
      <w:iCs/>
      <w:color w:val="5B9BD5"/>
      <w:kern w:val="2"/>
      <w:sz w:val="18"/>
      <w:szCs w:val="24"/>
    </w:rPr>
  </w:style>
  <w:style w:type="character" w:customStyle="1" w:styleId="af0">
    <w:name w:val="页眉字符"/>
    <w:aliases w:val="Ò³Ã¼字符"/>
    <w:link w:val="af"/>
    <w:rsid w:val="00752FF6"/>
    <w:rPr>
      <w:rFonts w:ascii="Arial" w:eastAsia="微软雅黑" w:hAnsi="Arial"/>
      <w:kern w:val="2"/>
      <w:sz w:val="21"/>
      <w:szCs w:val="18"/>
    </w:rPr>
  </w:style>
  <w:style w:type="table" w:styleId="af9">
    <w:name w:val="Table Grid"/>
    <w:basedOn w:val="a2"/>
    <w:uiPriority w:val="59"/>
    <w:rsid w:val="00C90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0">
    <w:name w:val="彩色底纹 - 强调文字颜色 11"/>
    <w:hidden/>
    <w:uiPriority w:val="71"/>
    <w:rsid w:val="00A06837"/>
    <w:rPr>
      <w:rFonts w:ascii="Arial" w:eastAsia="微软雅黑" w:hAnsi="Arial"/>
      <w:kern w:val="2"/>
      <w:sz w:val="21"/>
      <w:szCs w:val="24"/>
    </w:rPr>
  </w:style>
  <w:style w:type="paragraph" w:styleId="afa">
    <w:name w:val="Revision"/>
    <w:hidden/>
    <w:uiPriority w:val="71"/>
    <w:rsid w:val="000D493D"/>
    <w:rPr>
      <w:rFonts w:ascii="Arial" w:eastAsia="微软雅黑" w:hAnsi="Arial"/>
      <w:kern w:val="2"/>
      <w:sz w:val="21"/>
      <w:szCs w:val="24"/>
    </w:rPr>
  </w:style>
  <w:style w:type="table" w:styleId="-6">
    <w:name w:val="Colorful List Accent 6"/>
    <w:basedOn w:val="a2"/>
    <w:uiPriority w:val="41"/>
    <w:rsid w:val="00EA728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-3">
    <w:name w:val="Medium Shading 2 Accent 3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8"/>
    <w:rsid w:val="00EA728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9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Colorful List Accent 3"/>
    <w:basedOn w:val="a2"/>
    <w:uiPriority w:val="67"/>
    <w:rsid w:val="00EA728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">
    <w:name w:val="Light List Accent 1"/>
    <w:basedOn w:val="a2"/>
    <w:uiPriority w:val="66"/>
    <w:rsid w:val="00EA72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50">
    <w:name w:val="Medium List 2 Accent 5"/>
    <w:basedOn w:val="a2"/>
    <w:uiPriority w:val="61"/>
    <w:rsid w:val="00EA72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6">
    <w:name w:val="Medium Grid 3 Accent 6"/>
    <w:basedOn w:val="a2"/>
    <w:uiPriority w:val="33"/>
    <w:qFormat/>
    <w:rsid w:val="00EA72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2-6">
    <w:name w:val="Medium Shading 2 Accent 6"/>
    <w:basedOn w:val="a2"/>
    <w:uiPriority w:val="73"/>
    <w:rsid w:val="004B5B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502125"/>
    <w:pPr>
      <w:widowControl w:val="0"/>
      <w:ind w:firstLineChars="200" w:firstLine="200"/>
      <w:jc w:val="both"/>
    </w:pPr>
    <w:rPr>
      <w:rFonts w:ascii="Arial" w:eastAsia="微软雅黑" w:hAnsi="Arial"/>
      <w:kern w:val="2"/>
      <w:sz w:val="21"/>
      <w:szCs w:val="24"/>
    </w:rPr>
  </w:style>
  <w:style w:type="paragraph" w:styleId="1">
    <w:name w:val="heading 1"/>
    <w:next w:val="a0"/>
    <w:qFormat/>
    <w:rsid w:val="00502125"/>
    <w:pPr>
      <w:numPr>
        <w:numId w:val="1"/>
      </w:numPr>
      <w:spacing w:before="240" w:after="120" w:line="360" w:lineRule="auto"/>
      <w:ind w:left="0"/>
      <w:outlineLvl w:val="0"/>
    </w:pPr>
    <w:rPr>
      <w:rFonts w:ascii="Arial" w:eastAsia="微软雅黑" w:hAnsi="Arial"/>
      <w:b/>
      <w:bCs/>
      <w:kern w:val="44"/>
      <w:sz w:val="36"/>
      <w:szCs w:val="44"/>
    </w:rPr>
  </w:style>
  <w:style w:type="paragraph" w:styleId="2">
    <w:name w:val="heading 2"/>
    <w:next w:val="a0"/>
    <w:qFormat/>
    <w:rsid w:val="00502125"/>
    <w:pPr>
      <w:numPr>
        <w:ilvl w:val="1"/>
        <w:numId w:val="1"/>
      </w:numPr>
      <w:spacing w:before="60" w:after="60" w:line="360" w:lineRule="auto"/>
      <w:ind w:rightChars="100" w:right="100"/>
      <w:outlineLvl w:val="1"/>
    </w:pPr>
    <w:rPr>
      <w:rFonts w:ascii="Arial" w:eastAsia="微软雅黑" w:hAnsi="Arial"/>
      <w:b/>
      <w:bCs/>
      <w:kern w:val="2"/>
      <w:sz w:val="32"/>
      <w:szCs w:val="32"/>
    </w:rPr>
  </w:style>
  <w:style w:type="paragraph" w:styleId="3">
    <w:name w:val="heading 3"/>
    <w:next w:val="a0"/>
    <w:qFormat/>
    <w:rsid w:val="000640D8"/>
    <w:pPr>
      <w:numPr>
        <w:ilvl w:val="2"/>
        <w:numId w:val="1"/>
      </w:numPr>
      <w:spacing w:before="60" w:after="60" w:line="360" w:lineRule="auto"/>
      <w:outlineLvl w:val="2"/>
    </w:pPr>
    <w:rPr>
      <w:rFonts w:ascii="Arial" w:eastAsia="微软雅黑" w:hAnsi="Arial"/>
      <w:b/>
      <w:bCs/>
      <w:kern w:val="2"/>
      <w:sz w:val="30"/>
      <w:szCs w:val="3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spacing w:before="60" w:after="60" w:line="360" w:lineRule="auto"/>
      <w:ind w:leftChars="100" w:left="100" w:rightChars="100" w:right="10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 w:line="360" w:lineRule="auto"/>
      <w:ind w:leftChars="100" w:left="100" w:rightChars="100" w:right="10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60" w:after="60" w:line="360" w:lineRule="auto"/>
      <w:ind w:leftChars="100" w:left="100" w:rightChars="100" w:right="100"/>
      <w:outlineLvl w:val="5"/>
    </w:pPr>
    <w:rPr>
      <w:b/>
      <w:bCs/>
      <w:sz w:val="28"/>
    </w:rPr>
  </w:style>
  <w:style w:type="paragraph" w:styleId="7">
    <w:name w:val="heading 7"/>
    <w:basedOn w:val="a"/>
    <w:next w:val="a0"/>
    <w:qFormat/>
    <w:pPr>
      <w:keepNext/>
      <w:keepLines/>
      <w:tabs>
        <w:tab w:val="left" w:pos="408"/>
      </w:tabs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"/>
    <w:next w:val="a0"/>
    <w:qFormat/>
    <w:pPr>
      <w:keepNext/>
      <w:keepLines/>
      <w:tabs>
        <w:tab w:val="left" w:pos="816"/>
      </w:tabs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"/>
    <w:next w:val="a0"/>
    <w:qFormat/>
    <w:pPr>
      <w:keepNext/>
      <w:keepLines/>
      <w:tabs>
        <w:tab w:val="left" w:pos="1225"/>
      </w:tabs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rPr>
      <w:sz w:val="21"/>
      <w:szCs w:val="21"/>
    </w:rPr>
  </w:style>
  <w:style w:type="character" w:styleId="FollowedHyperlink">
    <w:name w:val="FollowedHyperlink"/>
    <w:rPr>
      <w:color w:val="800080"/>
      <w:u w:val="single"/>
    </w:rPr>
  </w:style>
  <w:style w:type="character" w:styleId="a5">
    <w:name w:val="page number"/>
    <w:basedOn w:val="a1"/>
  </w:style>
  <w:style w:type="character" w:styleId="a6">
    <w:name w:val="Hyperlink"/>
    <w:uiPriority w:val="99"/>
    <w:rPr>
      <w:color w:val="0000FF"/>
      <w:u w:val="single"/>
    </w:rPr>
  </w:style>
  <w:style w:type="character" w:customStyle="1" w:styleId="postbody">
    <w:name w:val="postbody"/>
    <w:basedOn w:val="a1"/>
  </w:style>
  <w:style w:type="character" w:customStyle="1" w:styleId="a7">
    <w:name w:val="批注框文本字符"/>
    <w:link w:val="a8"/>
    <w:rPr>
      <w:kern w:val="2"/>
      <w:sz w:val="18"/>
      <w:szCs w:val="18"/>
    </w:rPr>
  </w:style>
  <w:style w:type="character" w:customStyle="1" w:styleId="a9">
    <w:name w:val="标题字符"/>
    <w:link w:val="aa"/>
    <w:rPr>
      <w:rFonts w:ascii="Cambria" w:eastAsia="微软雅黑" w:hAnsi="Cambria" w:cs="Times New Roman"/>
      <w:b/>
      <w:bCs/>
      <w:kern w:val="2"/>
      <w:sz w:val="44"/>
      <w:szCs w:val="32"/>
    </w:rPr>
  </w:style>
  <w:style w:type="character" w:customStyle="1" w:styleId="ab">
    <w:name w:val="注释文本字符"/>
    <w:link w:val="ac"/>
    <w:rPr>
      <w:rFonts w:ascii="Calibri" w:eastAsia="宋体" w:hAnsi="Calibri" w:cs="Times New Roman"/>
      <w:kern w:val="2"/>
      <w:sz w:val="21"/>
      <w:szCs w:val="22"/>
    </w:rPr>
  </w:style>
  <w:style w:type="character" w:customStyle="1" w:styleId="ad">
    <w:name w:val="批注主题字符"/>
    <w:link w:val="ae"/>
    <w:rPr>
      <w:rFonts w:ascii="Arial" w:eastAsia="微软雅黑" w:hAnsi="Arial" w:cs="Times New Roman"/>
      <w:b/>
      <w:bCs/>
      <w:kern w:val="2"/>
      <w:sz w:val="18"/>
      <w:szCs w:val="24"/>
    </w:rPr>
  </w:style>
  <w:style w:type="paragraph" w:styleId="40">
    <w:name w:val="toc 4"/>
    <w:basedOn w:val="a"/>
    <w:next w:val="a"/>
    <w:pPr>
      <w:tabs>
        <w:tab w:val="left" w:pos="820"/>
      </w:tabs>
      <w:ind w:leftChars="750" w:left="1581" w:hanging="6"/>
      <w:jc w:val="left"/>
    </w:pPr>
    <w:rPr>
      <w:szCs w:val="20"/>
    </w:rPr>
  </w:style>
  <w:style w:type="paragraph" w:styleId="a8">
    <w:name w:val="Balloon Text"/>
    <w:basedOn w:val="a"/>
    <w:link w:val="a7"/>
    <w:rPr>
      <w:rFonts w:ascii="Times New Roman" w:eastAsia="宋体" w:hAnsi="Times New Roman"/>
      <w:szCs w:val="18"/>
      <w:lang w:val="x-none" w:eastAsia="x-none"/>
    </w:rPr>
  </w:style>
  <w:style w:type="paragraph" w:styleId="a0">
    <w:name w:val="Body Text"/>
    <w:basedOn w:val="a"/>
    <w:pPr>
      <w:spacing w:before="60" w:after="60" w:line="360" w:lineRule="auto"/>
      <w:jc w:val="left"/>
    </w:pPr>
    <w:rPr>
      <w:rFonts w:ascii="微软雅黑" w:hAnsi="微软雅黑" w:cs="Arial"/>
      <w:kern w:val="0"/>
      <w:szCs w:val="18"/>
    </w:rPr>
  </w:style>
  <w:style w:type="paragraph" w:styleId="af">
    <w:name w:val="header"/>
    <w:aliases w:val="Ò³Ã¼"/>
    <w:basedOn w:val="a"/>
    <w:link w:val="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Document Map"/>
    <w:basedOn w:val="a"/>
    <w:pPr>
      <w:shd w:val="clear" w:color="auto" w:fill="00008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90">
    <w:name w:val="toc 9"/>
    <w:basedOn w:val="a"/>
    <w:next w:val="a"/>
    <w:pPr>
      <w:ind w:left="1680"/>
    </w:pPr>
    <w:rPr>
      <w:snapToGrid w:val="0"/>
      <w:kern w:val="0"/>
      <w:sz w:val="24"/>
      <w:szCs w:val="20"/>
    </w:rPr>
  </w:style>
  <w:style w:type="paragraph" w:styleId="aa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  <w:lang w:val="x-none" w:eastAsia="x-none"/>
    </w:rPr>
  </w:style>
  <w:style w:type="paragraph" w:styleId="10">
    <w:name w:val="toc 1"/>
    <w:basedOn w:val="a"/>
    <w:next w:val="a"/>
    <w:uiPriority w:val="39"/>
  </w:style>
  <w:style w:type="paragraph" w:styleId="50">
    <w:name w:val="toc 5"/>
    <w:basedOn w:val="a"/>
    <w:next w:val="a"/>
    <w:pPr>
      <w:ind w:left="840"/>
      <w:jc w:val="left"/>
    </w:pPr>
    <w:rPr>
      <w:szCs w:val="20"/>
    </w:rPr>
  </w:style>
  <w:style w:type="paragraph" w:styleId="ac">
    <w:name w:val="annotation text"/>
    <w:basedOn w:val="a"/>
    <w:link w:val="ab"/>
    <w:pPr>
      <w:jc w:val="left"/>
    </w:pPr>
    <w:rPr>
      <w:rFonts w:ascii="Calibri" w:eastAsia="宋体" w:hAnsi="Calibri"/>
      <w:szCs w:val="22"/>
      <w:lang w:val="x-none" w:eastAsia="x-none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e">
    <w:name w:val="annotation subject"/>
    <w:basedOn w:val="ac"/>
    <w:next w:val="ac"/>
    <w:link w:val="ad"/>
    <w:rPr>
      <w:rFonts w:ascii="Arial" w:eastAsia="微软雅黑" w:hAnsi="Arial"/>
      <w:b/>
      <w:bCs/>
      <w:sz w:val="18"/>
      <w:szCs w:val="24"/>
    </w:rPr>
  </w:style>
  <w:style w:type="paragraph" w:styleId="af2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3">
    <w:name w:val="Normal Indent"/>
    <w:basedOn w:val="a"/>
    <w:pPr>
      <w:ind w:firstLine="420"/>
    </w:pPr>
    <w:rPr>
      <w:szCs w:val="20"/>
    </w:rPr>
  </w:style>
  <w:style w:type="paragraph" w:customStyle="1" w:styleId="af4">
    <w:name w:val="注意事项"/>
    <w:basedOn w:val="a"/>
    <w:pPr>
      <w:spacing w:before="60" w:after="60" w:line="360" w:lineRule="auto"/>
    </w:pPr>
    <w:rPr>
      <w:b/>
      <w:bCs/>
    </w:rPr>
  </w:style>
  <w:style w:type="paragraph" w:customStyle="1" w:styleId="af5">
    <w:name w:val="版权申明"/>
    <w:basedOn w:val="a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1">
    <w:name w:val="编号1"/>
    <w:basedOn w:val="a"/>
    <w:pPr>
      <w:numPr>
        <w:ilvl w:val="6"/>
        <w:numId w:val="1"/>
      </w:numPr>
      <w:tabs>
        <w:tab w:val="left" w:pos="408"/>
      </w:tabs>
      <w:spacing w:line="360" w:lineRule="auto"/>
    </w:pPr>
  </w:style>
  <w:style w:type="paragraph" w:customStyle="1" w:styleId="af6">
    <w:name w:val="编写建议"/>
    <w:basedOn w:val="a"/>
    <w:next w:val="a0"/>
    <w:pPr>
      <w:autoSpaceDE w:val="0"/>
      <w:autoSpaceDN w:val="0"/>
      <w:adjustRightInd w:val="0"/>
      <w:jc w:val="left"/>
    </w:pPr>
    <w:rPr>
      <w:rFonts w:eastAsia="宋体" w:cs="Arial"/>
      <w:iCs/>
      <w:kern w:val="0"/>
      <w:szCs w:val="21"/>
    </w:rPr>
  </w:style>
  <w:style w:type="paragraph" w:customStyle="1" w:styleId="af7">
    <w:name w:val="文档名称"/>
    <w:basedOn w:val="a"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-11">
    <w:name w:val="彩色列表 - 强调文字颜色 11"/>
    <w:basedOn w:val="a"/>
    <w:qFormat/>
    <w:pPr>
      <w:ind w:firstLine="420"/>
    </w:pPr>
  </w:style>
  <w:style w:type="paragraph" w:customStyle="1" w:styleId="12">
    <w:name w:val="正文1"/>
    <w:basedOn w:val="a"/>
    <w:pPr>
      <w:spacing w:before="60" w:after="60" w:line="360" w:lineRule="auto"/>
      <w:ind w:left="-138"/>
      <w:outlineLvl w:val="6"/>
    </w:pPr>
    <w:rPr>
      <w:rFonts w:ascii="Times New Roman" w:eastAsia="宋体" w:hAnsi="Times New Roman"/>
      <w:sz w:val="24"/>
    </w:rPr>
  </w:style>
  <w:style w:type="paragraph" w:customStyle="1" w:styleId="21">
    <w:name w:val="正文2"/>
    <w:basedOn w:val="a"/>
    <w:pPr>
      <w:spacing w:before="60" w:after="60" w:line="360" w:lineRule="auto"/>
      <w:ind w:left="-138"/>
      <w:outlineLvl w:val="7"/>
    </w:pPr>
    <w:rPr>
      <w:rFonts w:ascii="Times New Roman" w:eastAsia="宋体" w:hAnsi="Times New Roman"/>
      <w:sz w:val="24"/>
    </w:rPr>
  </w:style>
  <w:style w:type="paragraph" w:customStyle="1" w:styleId="31">
    <w:name w:val="正文3"/>
    <w:basedOn w:val="a"/>
    <w:pPr>
      <w:spacing w:before="60" w:after="60" w:line="360" w:lineRule="auto"/>
      <w:ind w:left="-138"/>
      <w:outlineLvl w:val="8"/>
    </w:pPr>
    <w:rPr>
      <w:rFonts w:ascii="Times New Roman" w:eastAsia="宋体" w:hAnsi="Times New Roman"/>
      <w:sz w:val="24"/>
      <w:szCs w:val="21"/>
    </w:rPr>
  </w:style>
  <w:style w:type="paragraph" w:styleId="af8">
    <w:name w:val="Normal (Web)"/>
    <w:basedOn w:val="a"/>
    <w:uiPriority w:val="99"/>
    <w:semiHidden/>
    <w:unhideWhenUsed/>
    <w:rsid w:val="00E637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-21">
    <w:name w:val="浅色底纹 - 强调文字颜色 21"/>
    <w:aliases w:val="代码引用"/>
    <w:basedOn w:val="a"/>
    <w:next w:val="a"/>
    <w:link w:val="-2"/>
    <w:autoRedefine/>
    <w:uiPriority w:val="30"/>
    <w:qFormat/>
    <w:rsid w:val="00EB3307"/>
    <w:pPr>
      <w:pBdr>
        <w:top w:val="single" w:sz="4" w:space="10" w:color="5B9BD5"/>
        <w:bottom w:val="single" w:sz="4" w:space="10" w:color="5B9BD5"/>
      </w:pBdr>
      <w:spacing w:line="0" w:lineRule="atLeast"/>
      <w:jc w:val="left"/>
    </w:pPr>
    <w:rPr>
      <w:iCs/>
      <w:color w:val="5B9BD5"/>
      <w:lang w:val="x-none" w:eastAsia="x-none"/>
    </w:rPr>
  </w:style>
  <w:style w:type="character" w:customStyle="1" w:styleId="-2">
    <w:name w:val="浅色底纹 - 强调文字颜色 2字符"/>
    <w:aliases w:val="代码引用字符"/>
    <w:link w:val="-21"/>
    <w:uiPriority w:val="30"/>
    <w:rsid w:val="00EB3307"/>
    <w:rPr>
      <w:rFonts w:ascii="Arial" w:eastAsia="微软雅黑" w:hAnsi="Arial"/>
      <w:iCs/>
      <w:color w:val="5B9BD5"/>
      <w:kern w:val="2"/>
      <w:sz w:val="18"/>
      <w:szCs w:val="24"/>
    </w:rPr>
  </w:style>
  <w:style w:type="character" w:customStyle="1" w:styleId="af0">
    <w:name w:val="页眉字符"/>
    <w:aliases w:val="Ò³Ã¼字符"/>
    <w:link w:val="af"/>
    <w:rsid w:val="00752FF6"/>
    <w:rPr>
      <w:rFonts w:ascii="Arial" w:eastAsia="微软雅黑" w:hAnsi="Arial"/>
      <w:kern w:val="2"/>
      <w:sz w:val="21"/>
      <w:szCs w:val="18"/>
    </w:rPr>
  </w:style>
  <w:style w:type="table" w:styleId="af9">
    <w:name w:val="Table Grid"/>
    <w:basedOn w:val="a2"/>
    <w:uiPriority w:val="59"/>
    <w:rsid w:val="00C90B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10">
    <w:name w:val="彩色底纹 - 强调文字颜色 11"/>
    <w:hidden/>
    <w:uiPriority w:val="71"/>
    <w:rsid w:val="00A06837"/>
    <w:rPr>
      <w:rFonts w:ascii="Arial" w:eastAsia="微软雅黑" w:hAnsi="Arial"/>
      <w:kern w:val="2"/>
      <w:sz w:val="21"/>
      <w:szCs w:val="24"/>
    </w:rPr>
  </w:style>
  <w:style w:type="paragraph" w:styleId="afa">
    <w:name w:val="Revision"/>
    <w:hidden/>
    <w:uiPriority w:val="71"/>
    <w:rsid w:val="000D493D"/>
    <w:rPr>
      <w:rFonts w:ascii="Arial" w:eastAsia="微软雅黑" w:hAnsi="Arial"/>
      <w:kern w:val="2"/>
      <w:sz w:val="21"/>
      <w:szCs w:val="24"/>
    </w:rPr>
  </w:style>
  <w:style w:type="table" w:styleId="-6">
    <w:name w:val="Colorful List Accent 6"/>
    <w:basedOn w:val="a2"/>
    <w:uiPriority w:val="41"/>
    <w:rsid w:val="00EA728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-3">
    <w:name w:val="Medium Shading 2 Accent 3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73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8"/>
    <w:rsid w:val="00EA728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Shading 2 Accent 1"/>
    <w:basedOn w:val="a2"/>
    <w:uiPriority w:val="69"/>
    <w:rsid w:val="00EA72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Colorful List Accent 3"/>
    <w:basedOn w:val="a2"/>
    <w:uiPriority w:val="67"/>
    <w:rsid w:val="00EA728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">
    <w:name w:val="Light List Accent 1"/>
    <w:basedOn w:val="a2"/>
    <w:uiPriority w:val="66"/>
    <w:rsid w:val="00EA728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50">
    <w:name w:val="Medium List 2 Accent 5"/>
    <w:basedOn w:val="a2"/>
    <w:uiPriority w:val="61"/>
    <w:rsid w:val="00EA728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6">
    <w:name w:val="Medium Grid 3 Accent 6"/>
    <w:basedOn w:val="a2"/>
    <w:uiPriority w:val="33"/>
    <w:qFormat/>
    <w:rsid w:val="00EA728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2-6">
    <w:name w:val="Medium Shading 2 Accent 6"/>
    <w:basedOn w:val="a2"/>
    <w:uiPriority w:val="73"/>
    <w:rsid w:val="004B5B2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6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header" Target="header4.xml"/><Relationship Id="rId21" Type="http://schemas.openxmlformats.org/officeDocument/2006/relationships/footer" Target="footer4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://211.159.175.75/subscribe?ccId=d6b62177eb2241a550a07d538ca4787d49e47cd81b34170c605eff9fdb5b750b" TargetMode="External"/><Relationship Id="rId18" Type="http://schemas.openxmlformats.org/officeDocument/2006/relationships/hyperlink" Target="http://211.159.175.75/checkdata?ccId=d6b62177eb2241a550a07d538ca4787d49e47cd81b34170c605eff9fdb5b750b&amp;txId=123&amp;func=state" TargetMode="External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&#30334;&#24230;&#36807;&#31243;&#19982;&#35268;&#31243;&#32534;&#20889;&#27169;&#29256;060405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3DEC8-167F-1B49-BD07-C2DBF345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百度过程与规程编写模版060405.dot</Template>
  <TotalTime>126</TotalTime>
  <Pages>13</Pages>
  <Words>528</Words>
  <Characters>3015</Characters>
  <Application>Microsoft Macintosh Word</Application>
  <DocSecurity>0</DocSecurity>
  <PresentationFormat/>
  <Lines>25</Lines>
  <Paragraphs>7</Paragraphs>
  <Slides>0</Slides>
  <Notes>0</Notes>
  <HiddenSlides>0</HiddenSlides>
  <MMClips>0</MMClips>
  <ScaleCrop>false</ScaleCrop>
  <Manager/>
  <Company>sures</Company>
  <LinksUpToDate>false</LinksUpToDate>
  <CharactersWithSpaces>3536</CharactersWithSpaces>
  <SharedDoc>false</SharedDoc>
  <HLinks>
    <vt:vector size="6" baseType="variant">
      <vt:variant>
        <vt:i4>1703936</vt:i4>
      </vt:variant>
      <vt:variant>
        <vt:i4>42</vt:i4>
      </vt:variant>
      <vt:variant>
        <vt:i4>0</vt:i4>
      </vt:variant>
      <vt:variant>
        <vt:i4>5</vt:i4>
      </vt:variant>
      <vt:variant>
        <vt:lpwstr>http://192.168.10.99/chaincode/deploy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百度总体设计文档模版</dc:title>
  <dc:subject/>
  <dc:creator>秦锋剑</dc:creator>
  <cp:keywords/>
  <dc:description/>
  <cp:lastModifiedBy>Mac 郑</cp:lastModifiedBy>
  <cp:revision>85</cp:revision>
  <dcterms:created xsi:type="dcterms:W3CDTF">2017-05-03T12:54:00Z</dcterms:created>
  <dcterms:modified xsi:type="dcterms:W3CDTF">2017-05-05T09:58:00Z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